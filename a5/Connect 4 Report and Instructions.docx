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05D20" w14:textId="77777777" w:rsidR="005C6D45" w:rsidRDefault="0052016B">
      <w:pPr>
        <w:pStyle w:val="Title"/>
        <w:rPr>
          <w:sz w:val="72"/>
          <w:szCs w:val="72"/>
        </w:rPr>
      </w:pPr>
      <w:r>
        <w:rPr>
          <w:sz w:val="72"/>
          <w:szCs w:val="72"/>
        </w:rPr>
        <w:t xml:space="preserve">Connect 4 – Multiplayer game analysis. </w:t>
      </w:r>
    </w:p>
    <w:p w14:paraId="7AF151EA" w14:textId="77777777" w:rsidR="005C6D45" w:rsidRDefault="0052016B">
      <w:pPr>
        <w:pStyle w:val="Subtitle"/>
      </w:pPr>
      <w:bookmarkStart w:id="0" w:name="_Hlk487785372"/>
      <w:bookmarkEnd w:id="0"/>
      <w:r>
        <w:t>Using Monte Carlo Tree Search and Heuristics</w:t>
      </w:r>
    </w:p>
    <w:p w14:paraId="2C168C43" w14:textId="3A0B73BD" w:rsidR="005C2EC8" w:rsidRPr="001430D3" w:rsidRDefault="0052016B" w:rsidP="0052016B">
      <w:pPr>
        <w:rPr>
          <w:b/>
        </w:rPr>
      </w:pPr>
      <w:r>
        <w:t xml:space="preserve">The project </w:t>
      </w:r>
      <w:r w:rsidR="00D635C2">
        <w:t>i</w:t>
      </w:r>
      <w:r>
        <w:t xml:space="preserve">s implemented in OOP with a class of ‘Connect4’ which had all the required methods and variables. There are two algorithms to play </w:t>
      </w:r>
      <w:r w:rsidR="00EC2FF4">
        <w:t>against:</w:t>
      </w:r>
      <w:r w:rsidR="006C45F9">
        <w:t xml:space="preserve"> one is Monte Carlo Tree Search and the other is </w:t>
      </w:r>
      <w:r w:rsidR="00924056">
        <w:t xml:space="preserve">a </w:t>
      </w:r>
      <w:r w:rsidR="002C0536">
        <w:t>heuristic (</w:t>
      </w:r>
      <w:r w:rsidR="00924056">
        <w:t>explained later)</w:t>
      </w:r>
      <w:r w:rsidR="00116C22">
        <w:t>.</w:t>
      </w:r>
      <w:r w:rsidR="001430D3">
        <w:t xml:space="preserve"> </w:t>
      </w:r>
      <w:r w:rsidR="001430D3">
        <w:rPr>
          <w:b/>
        </w:rPr>
        <w:t>This project was run on Visual Studio on Windows, timings differ when it is run on Ubuntu computers.</w:t>
      </w:r>
      <w:r w:rsidR="0001654E">
        <w:rPr>
          <w:b/>
        </w:rPr>
        <w:t xml:space="preserve"> Instructions at last.</w:t>
      </w:r>
    </w:p>
    <w:p w14:paraId="3CA8C73A" w14:textId="33AFE7EC" w:rsidR="005C6D45" w:rsidRDefault="00116C22">
      <w:pPr>
        <w:pStyle w:val="Heading1"/>
      </w:pPr>
      <w:r>
        <w:t>Class methods and variables</w:t>
      </w:r>
    </w:p>
    <w:p w14:paraId="31EFCCB2" w14:textId="533ACC58" w:rsidR="005C6D45" w:rsidRDefault="002F25A8">
      <w:r>
        <w:t>T</w:t>
      </w:r>
      <w:r w:rsidR="00D020B4">
        <w:t>he following image is the class used in the project.</w:t>
      </w:r>
      <w:r>
        <w:t xml:space="preserve"> </w:t>
      </w:r>
    </w:p>
    <w:p w14:paraId="578C8D39" w14:textId="0B6475D6" w:rsidR="005C6D45" w:rsidRDefault="00467C0E">
      <w:r>
        <w:rPr>
          <w:rStyle w:val="Emphasis"/>
        </w:rPr>
        <w:t>Important</w:t>
      </w:r>
      <w:r w:rsidR="002F25A8">
        <w:rPr>
          <w:rStyle w:val="Emphasis"/>
        </w:rPr>
        <w:t>:</w:t>
      </w:r>
      <w:r w:rsidR="002F25A8">
        <w:t xml:space="preserve"> </w:t>
      </w:r>
      <w:r w:rsidR="00EC2FF4">
        <w:t>Gameplay are the functions</w:t>
      </w:r>
      <w:r w:rsidR="00423143">
        <w:t xml:space="preserve"> that initiate a game to happen. Their names specify what kind of algorithm you will play against.</w:t>
      </w:r>
      <w:r w:rsidR="002A46EE">
        <w:t xml:space="preserve"> ‘</w:t>
      </w:r>
      <w:proofErr w:type="spellStart"/>
      <w:r w:rsidR="005322B0">
        <w:t>G</w:t>
      </w:r>
      <w:r w:rsidR="002A46EE">
        <w:t>ameplay_</w:t>
      </w:r>
      <w:proofErr w:type="gramStart"/>
      <w:r w:rsidR="002A46EE">
        <w:t>auto</w:t>
      </w:r>
      <w:proofErr w:type="spellEnd"/>
      <w:r w:rsidR="002A46EE">
        <w:t>(</w:t>
      </w:r>
      <w:proofErr w:type="gramEnd"/>
      <w:r w:rsidR="002A46EE">
        <w:t>)’ is a function to let the two algorithms play against each other.</w:t>
      </w:r>
    </w:p>
    <w:p w14:paraId="545AE836" w14:textId="12084E6E" w:rsidR="005C6D45" w:rsidRDefault="009E0E78">
      <w:bookmarkStart w:id="1" w:name="_Toc522551269"/>
      <w:bookmarkStart w:id="2" w:name="_Toc522551307"/>
      <w:bookmarkStart w:id="3" w:name="_Toc522551956"/>
      <w:r>
        <w:rPr>
          <w:noProof/>
        </w:rPr>
        <w:drawing>
          <wp:inline distT="0" distB="0" distL="0" distR="0" wp14:anchorId="7CCFF962" wp14:editId="3DEF354D">
            <wp:extent cx="3497580" cy="358534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57" cy="363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bookmarkEnd w:id="2"/>
    <w:bookmarkEnd w:id="3"/>
    <w:p w14:paraId="3E8B3689" w14:textId="59B00EE2" w:rsidR="005C6D45" w:rsidRDefault="000F3D40" w:rsidP="000F00E7">
      <w:pPr>
        <w:pStyle w:val="Heading1"/>
      </w:pPr>
      <w:r>
        <w:lastRenderedPageBreak/>
        <w:t>Implementations</w:t>
      </w:r>
    </w:p>
    <w:p w14:paraId="7DB7F437" w14:textId="6F759D03" w:rsidR="005C6D45" w:rsidRDefault="00BF4C48">
      <w:r>
        <w:t xml:space="preserve">Pseudo-code for </w:t>
      </w:r>
      <w:r w:rsidRPr="00182F95">
        <w:rPr>
          <w:rStyle w:val="SubtitleChar"/>
        </w:rPr>
        <w:t>Monte Carlo Tree Search</w:t>
      </w:r>
      <w:r>
        <w:t xml:space="preserve">: </w:t>
      </w:r>
    </w:p>
    <w:p w14:paraId="515EB867" w14:textId="447BEE09" w:rsidR="00182F95" w:rsidRDefault="0016696C">
      <w:pPr>
        <w:pStyle w:val="ListParagraph"/>
      </w:pPr>
      <w:r>
        <w:rPr>
          <w:noProof/>
        </w:rPr>
        <w:drawing>
          <wp:inline distT="0" distB="0" distL="0" distR="0" wp14:anchorId="0411A339" wp14:editId="33AF6BBE">
            <wp:extent cx="3009900" cy="245049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242" cy="24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BB9D" w14:textId="77777777" w:rsidR="00182F95" w:rsidRDefault="00182F95">
      <w:pPr>
        <w:pStyle w:val="ListParagraph"/>
      </w:pPr>
    </w:p>
    <w:p w14:paraId="42530F0E" w14:textId="0DFDD3BE" w:rsidR="005C6D45" w:rsidRDefault="005805F3" w:rsidP="005805F3">
      <w:pPr>
        <w:pStyle w:val="Subtitle"/>
      </w:pPr>
      <w:r>
        <w:t>Implementing the heuristic function</w:t>
      </w:r>
    </w:p>
    <w:p w14:paraId="5DB0EB53" w14:textId="5C0C507C" w:rsidR="005805F3" w:rsidRDefault="00E24F0B" w:rsidP="005805F3">
      <w:pPr>
        <w:pStyle w:val="ListParagraph"/>
        <w:numPr>
          <w:ilvl w:val="0"/>
          <w:numId w:val="34"/>
        </w:numPr>
        <w:rPr>
          <w:rStyle w:val="Strong"/>
        </w:rPr>
      </w:pPr>
      <w:r>
        <w:rPr>
          <w:rStyle w:val="Strong"/>
        </w:rPr>
        <w:t xml:space="preserve">Heuristic function calculates the score by considering all the possible lines that could lead to a win. All these lines have 4 spaces to fill. </w:t>
      </w:r>
      <w:r w:rsidR="00C64451">
        <w:rPr>
          <w:rStyle w:val="Strong"/>
        </w:rPr>
        <w:t>These lines could be vertical diagonal or horizontal.</w:t>
      </w:r>
    </w:p>
    <w:p w14:paraId="495F3D25" w14:textId="46D78BFA" w:rsidR="00EE1339" w:rsidRDefault="00E24F0B" w:rsidP="00EE1339">
      <w:pPr>
        <w:pStyle w:val="ListParagraph"/>
        <w:numPr>
          <w:ilvl w:val="0"/>
          <w:numId w:val="34"/>
        </w:numPr>
        <w:rPr>
          <w:rStyle w:val="Strong"/>
        </w:rPr>
      </w:pPr>
      <w:r>
        <w:rPr>
          <w:rStyle w:val="Strong"/>
        </w:rPr>
        <w:t xml:space="preserve">Depending upon the situation, some of them might be occupied </w:t>
      </w:r>
      <w:r w:rsidR="00006293">
        <w:rPr>
          <w:rStyle w:val="Strong"/>
        </w:rPr>
        <w:t xml:space="preserve">by </w:t>
      </w:r>
      <w:r>
        <w:rPr>
          <w:rStyle w:val="Strong"/>
        </w:rPr>
        <w:t xml:space="preserve">a red tile or a yellow tile or </w:t>
      </w:r>
      <w:r w:rsidR="003E03F9">
        <w:rPr>
          <w:rStyle w:val="Strong"/>
        </w:rPr>
        <w:t xml:space="preserve">with no tiles. If all of them </w:t>
      </w:r>
      <w:r w:rsidR="00006293">
        <w:rPr>
          <w:rStyle w:val="Strong"/>
        </w:rPr>
        <w:t xml:space="preserve">are filled with one particular </w:t>
      </w:r>
      <w:proofErr w:type="gramStart"/>
      <w:r w:rsidR="00006293">
        <w:rPr>
          <w:rStyle w:val="Strong"/>
        </w:rPr>
        <w:t>tile</w:t>
      </w:r>
      <w:proofErr w:type="gramEnd"/>
      <w:r w:rsidR="00006293">
        <w:rPr>
          <w:rStyle w:val="Strong"/>
        </w:rPr>
        <w:t xml:space="preserve"> then that player wins.</w:t>
      </w:r>
    </w:p>
    <w:p w14:paraId="5621CA6A" w14:textId="77777777" w:rsidR="00732E4E" w:rsidRDefault="00732E4E" w:rsidP="00732E4E">
      <w:pPr>
        <w:pStyle w:val="ListParagraph"/>
        <w:rPr>
          <w:rStyle w:val="Strong"/>
        </w:rPr>
      </w:pPr>
    </w:p>
    <w:p w14:paraId="02C4FD0D" w14:textId="5CC793E2" w:rsidR="00EE1339" w:rsidRDefault="00732E4E" w:rsidP="00732E4E">
      <w:pPr>
        <w:pStyle w:val="Subtitle"/>
        <w:rPr>
          <w:rStyle w:val="Strong"/>
          <w:color w:val="FFFFFF" w:themeColor="background1"/>
        </w:rPr>
      </w:pPr>
      <w:r>
        <w:rPr>
          <w:rStyle w:val="Strong"/>
          <w:color w:val="FFFFFF" w:themeColor="background1"/>
        </w:rPr>
        <w:t>Score Calculation</w:t>
      </w:r>
    </w:p>
    <w:p w14:paraId="1DFD56F4" w14:textId="574F1B36" w:rsidR="0095155A" w:rsidRPr="0095155A" w:rsidRDefault="0095155A" w:rsidP="00952D59">
      <w:pPr>
        <w:pStyle w:val="ListParagraph"/>
        <w:numPr>
          <w:ilvl w:val="0"/>
          <w:numId w:val="35"/>
        </w:numPr>
        <w:rPr>
          <w:rStyle w:val="Strong"/>
          <w:b w:val="0"/>
          <w:bCs w:val="0"/>
          <w:color w:val="auto"/>
        </w:rPr>
      </w:pPr>
      <w:r>
        <w:rPr>
          <w:rStyle w:val="Strong"/>
        </w:rPr>
        <w:t xml:space="preserve">We give </w:t>
      </w:r>
      <w:r w:rsidR="00C64451">
        <w:rPr>
          <w:rStyle w:val="Strong"/>
        </w:rPr>
        <w:t>one</w:t>
      </w:r>
      <w:r>
        <w:rPr>
          <w:rStyle w:val="Strong"/>
        </w:rPr>
        <w:t xml:space="preserve"> point </w:t>
      </w:r>
      <w:r w:rsidR="00BE1422">
        <w:rPr>
          <w:rStyle w:val="Strong"/>
        </w:rPr>
        <w:t xml:space="preserve">to </w:t>
      </w:r>
      <w:r w:rsidR="00C64451">
        <w:rPr>
          <w:rStyle w:val="Strong"/>
        </w:rPr>
        <w:t>each type of tile that occupies a winning line</w:t>
      </w:r>
      <w:r w:rsidR="00BE1422">
        <w:rPr>
          <w:rStyle w:val="Strong"/>
        </w:rPr>
        <w:t xml:space="preserve">. To calculate the score with respect to one </w:t>
      </w:r>
      <w:r w:rsidR="00F80F09">
        <w:rPr>
          <w:rStyle w:val="Strong"/>
        </w:rPr>
        <w:t xml:space="preserve">color </w:t>
      </w:r>
      <w:r w:rsidR="00BE1422">
        <w:rPr>
          <w:rStyle w:val="Strong"/>
        </w:rPr>
        <w:t>we subtract the</w:t>
      </w:r>
      <w:r w:rsidR="001B70EC">
        <w:rPr>
          <w:rStyle w:val="Strong"/>
        </w:rPr>
        <w:t xml:space="preserve"> number of points of other color </w:t>
      </w:r>
      <w:r w:rsidR="00F80F09">
        <w:rPr>
          <w:rStyle w:val="Strong"/>
        </w:rPr>
        <w:t>from the number of points of that color.</w:t>
      </w:r>
    </w:p>
    <w:p w14:paraId="6F812768" w14:textId="3A5CA3CC" w:rsidR="00952D59" w:rsidRPr="00CF43B2" w:rsidRDefault="00D04EE6" w:rsidP="00952D59">
      <w:pPr>
        <w:pStyle w:val="ListParagraph"/>
        <w:numPr>
          <w:ilvl w:val="0"/>
          <w:numId w:val="35"/>
        </w:numPr>
        <w:rPr>
          <w:rStyle w:val="Strong"/>
          <w:b w:val="0"/>
          <w:bCs w:val="0"/>
          <w:color w:val="auto"/>
        </w:rPr>
      </w:pPr>
      <w:r>
        <w:rPr>
          <w:rStyle w:val="Strong"/>
        </w:rPr>
        <w:t>Consider a line</w:t>
      </w:r>
      <w:r w:rsidR="004242EB">
        <w:rPr>
          <w:rStyle w:val="Strong"/>
        </w:rPr>
        <w:t xml:space="preserve"> which has 3 red tiles and 1 yellow tile, the score with respect to red is </w:t>
      </w:r>
      <w:r w:rsidR="00E75AE3">
        <w:rPr>
          <w:rStyle w:val="Strong"/>
        </w:rPr>
        <w:t xml:space="preserve">3-1=2, and score with respect to yellow is </w:t>
      </w:r>
      <w:r w:rsidR="0095155A">
        <w:rPr>
          <w:rStyle w:val="Strong"/>
        </w:rPr>
        <w:t>1-3=-2</w:t>
      </w:r>
    </w:p>
    <w:p w14:paraId="0F04A3C7" w14:textId="48433CE0" w:rsidR="00CF43B2" w:rsidRPr="00CF43B2" w:rsidRDefault="00CF43B2" w:rsidP="00952D59">
      <w:pPr>
        <w:pStyle w:val="ListParagraph"/>
        <w:numPr>
          <w:ilvl w:val="0"/>
          <w:numId w:val="35"/>
        </w:numPr>
        <w:rPr>
          <w:rStyle w:val="Strong"/>
          <w:b w:val="0"/>
          <w:bCs w:val="0"/>
          <w:color w:val="auto"/>
        </w:rPr>
      </w:pPr>
      <w:r>
        <w:rPr>
          <w:rStyle w:val="Strong"/>
        </w:rPr>
        <w:t>Similarly, winning score is 4 for either of the colors.</w:t>
      </w:r>
    </w:p>
    <w:p w14:paraId="5628F8AB" w14:textId="77777777" w:rsidR="00CF43B2" w:rsidRPr="00952D59" w:rsidRDefault="00CF43B2" w:rsidP="00CF43B2">
      <w:pPr>
        <w:pStyle w:val="ListParagraph"/>
      </w:pPr>
    </w:p>
    <w:p w14:paraId="077555BF" w14:textId="701D65E8" w:rsidR="005C6D45" w:rsidRPr="000F00E7" w:rsidRDefault="00BC3730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lastRenderedPageBreak/>
        <w:t>Pseudo- Code for heuristic</w:t>
      </w:r>
    </w:p>
    <w:p w14:paraId="5958D787" w14:textId="1B8D668A" w:rsidR="00BA7D56" w:rsidRPr="00BA5255" w:rsidRDefault="00D93C6E" w:rsidP="00215E3E">
      <w:pPr>
        <w:rPr>
          <w:color w:val="70AD47" w:themeColor="accent6"/>
        </w:rPr>
      </w:pPr>
      <w:r w:rsidRPr="00BA5255">
        <w:rPr>
          <w:color w:val="70AD47" w:themeColor="accent6"/>
        </w:rPr>
        <w:t xml:space="preserve"> </w:t>
      </w:r>
      <w:r w:rsidR="00215E3E" w:rsidRPr="00BA5255">
        <w:rPr>
          <w:color w:val="70AD47" w:themeColor="accent6"/>
        </w:rPr>
        <w:t>Choose one possible move</w:t>
      </w:r>
      <w:r w:rsidR="00482459" w:rsidRPr="00BA5255">
        <w:rPr>
          <w:color w:val="70AD47" w:themeColor="accent6"/>
        </w:rPr>
        <w:t xml:space="preserve"> </w:t>
      </w:r>
      <w:r w:rsidRPr="00BA5255">
        <w:rPr>
          <w:color w:val="70AD47" w:themeColor="accent6"/>
        </w:rPr>
        <w:t>{</w:t>
      </w:r>
      <w:r w:rsidR="00AF78DA" w:rsidRPr="00BA5255">
        <w:rPr>
          <w:color w:val="70AD47" w:themeColor="accent6"/>
        </w:rPr>
        <w:br/>
      </w:r>
      <w:r w:rsidR="00AF78DA" w:rsidRPr="00BA5255">
        <w:rPr>
          <w:color w:val="70AD47" w:themeColor="accent6"/>
        </w:rPr>
        <w:tab/>
        <w:t>Validate move;</w:t>
      </w:r>
      <w:r w:rsidR="00AF78DA" w:rsidRPr="00BA5255">
        <w:rPr>
          <w:color w:val="70AD47" w:themeColor="accent6"/>
        </w:rPr>
        <w:br/>
      </w:r>
      <w:r w:rsidR="00AF78DA" w:rsidRPr="00BA5255">
        <w:rPr>
          <w:color w:val="70AD47" w:themeColor="accent6"/>
        </w:rPr>
        <w:tab/>
      </w:r>
      <w:r w:rsidR="00BA7D56" w:rsidRPr="00BA5255">
        <w:rPr>
          <w:color w:val="70AD47" w:themeColor="accent6"/>
        </w:rPr>
        <w:t>run random playouts {</w:t>
      </w:r>
      <w:r w:rsidR="00BA7D56" w:rsidRPr="00BA5255">
        <w:rPr>
          <w:color w:val="70AD47" w:themeColor="accent6"/>
        </w:rPr>
        <w:br/>
      </w:r>
      <w:r w:rsidR="00BA7D56" w:rsidRPr="00BA5255">
        <w:rPr>
          <w:color w:val="70AD47" w:themeColor="accent6"/>
        </w:rPr>
        <w:tab/>
      </w:r>
      <w:r w:rsidR="00BA7D56" w:rsidRPr="00BA5255">
        <w:rPr>
          <w:color w:val="70AD47" w:themeColor="accent6"/>
        </w:rPr>
        <w:tab/>
        <w:t xml:space="preserve">run the move on board, calculate score for every move </w:t>
      </w:r>
      <w:r w:rsidR="00143A50" w:rsidRPr="00BA5255">
        <w:rPr>
          <w:color w:val="70AD47" w:themeColor="accent6"/>
        </w:rPr>
        <w:t xml:space="preserve">until game ends </w:t>
      </w:r>
      <w:r w:rsidR="00BA7D56" w:rsidRPr="00BA5255">
        <w:rPr>
          <w:color w:val="70AD47" w:themeColor="accent6"/>
        </w:rPr>
        <w:t>and add</w:t>
      </w:r>
      <w:r w:rsidR="00BA7D56" w:rsidRPr="00BA5255">
        <w:rPr>
          <w:color w:val="70AD47" w:themeColor="accent6"/>
        </w:rPr>
        <w:br/>
      </w:r>
      <w:r w:rsidR="00143A50" w:rsidRPr="00BA5255">
        <w:rPr>
          <w:color w:val="70AD47" w:themeColor="accent6"/>
        </w:rPr>
        <w:tab/>
      </w:r>
      <w:r w:rsidR="00143A50" w:rsidRPr="00BA5255">
        <w:rPr>
          <w:color w:val="70AD47" w:themeColor="accent6"/>
        </w:rPr>
        <w:tab/>
      </w:r>
      <w:r w:rsidR="00BA7D56" w:rsidRPr="00BA5255">
        <w:rPr>
          <w:color w:val="70AD47" w:themeColor="accent6"/>
        </w:rPr>
        <w:t>}</w:t>
      </w:r>
    </w:p>
    <w:p w14:paraId="03BB2CD3" w14:textId="560CE253" w:rsidR="00D93C6E" w:rsidRPr="00BA5255" w:rsidRDefault="00143A50" w:rsidP="00215E3E">
      <w:pPr>
        <w:rPr>
          <w:color w:val="70AD47" w:themeColor="accent6"/>
        </w:rPr>
      </w:pPr>
      <w:r w:rsidRPr="00BA5255">
        <w:rPr>
          <w:color w:val="70AD47" w:themeColor="accent6"/>
        </w:rPr>
        <w:tab/>
        <w:t>Compare the scores and return the move with maximum score</w:t>
      </w:r>
    </w:p>
    <w:p w14:paraId="474BC575" w14:textId="674B2A7E" w:rsidR="005C6D45" w:rsidRDefault="00BA5255">
      <w:pPr>
        <w:pStyle w:val="Heading1"/>
      </w:pPr>
      <w:r>
        <w:t xml:space="preserve">Analyzing </w:t>
      </w:r>
      <w:r w:rsidR="00A23464">
        <w:t>t</w:t>
      </w:r>
      <w:r>
        <w:t>he Monte Carlo Tree Search</w:t>
      </w:r>
    </w:p>
    <w:p w14:paraId="6C10727E" w14:textId="69D897EC" w:rsidR="00821CEF" w:rsidRDefault="00821CEF" w:rsidP="00AF1962">
      <w:bookmarkStart w:id="4" w:name="_Toc522551959"/>
      <w:r>
        <w:t>I played 20 games</w:t>
      </w:r>
      <w:r w:rsidR="00C943E4">
        <w:t>. For most of my games, my moves were weak</w:t>
      </w:r>
      <w:r w:rsidR="00B96843">
        <w:t xml:space="preserve">. The time cutoff was set at 10 seconds and was then later changed to 8 seconds. </w:t>
      </w:r>
    </w:p>
    <w:p w14:paraId="620D08CC" w14:textId="4C2EA31E" w:rsidR="00506445" w:rsidRDefault="00FC161C" w:rsidP="00AF1962">
      <w:r>
        <w:t>The MCTS usu</w:t>
      </w:r>
      <w:r w:rsidR="00A23464">
        <w:t xml:space="preserve">ally took 6-8 seconds to come up with one move, but it was </w:t>
      </w:r>
      <w:r w:rsidR="00506445">
        <w:t>good</w:t>
      </w:r>
      <w:r w:rsidR="00A23464">
        <w:t xml:space="preserve"> at not losing.</w:t>
      </w:r>
      <w:r w:rsidR="00506445">
        <w:br/>
        <w:t>Moreover the maximum time it took to come up with a move was 8.9 seconds</w:t>
      </w:r>
      <w:r w:rsidR="00495247">
        <w:t>. It averaged around 7.5 seconds for all moves in 20 games.</w:t>
      </w:r>
    </w:p>
    <w:p w14:paraId="2DBB3715" w14:textId="5517AF5F" w:rsidR="00495247" w:rsidRDefault="00495247" w:rsidP="00AF1962">
      <w:r>
        <w:t>Out of 20 games, it won 15 and I won 5</w:t>
      </w:r>
      <w:r w:rsidR="001D3904">
        <w:t xml:space="preserve"> while 1 was drawn. </w:t>
      </w:r>
    </w:p>
    <w:p w14:paraId="08AFA4EF" w14:textId="2DD91259" w:rsidR="00C2096D" w:rsidRDefault="00C2096D" w:rsidP="00AF1962">
      <w:r>
        <w:t>The minimum time it took to come up with a move was 6.01 seconds.</w:t>
      </w:r>
    </w:p>
    <w:p w14:paraId="7BA1A650" w14:textId="52F6569D" w:rsidR="000B5FC9" w:rsidRDefault="000B5FC9" w:rsidP="00AF1962">
      <w:r>
        <w:t xml:space="preserve">Talking about performance it averaged about 13.48 random playouts per second, and </w:t>
      </w:r>
      <w:r w:rsidR="00167488">
        <w:t>maxed out at 16.621 while the lower bound was set at 11.1</w:t>
      </w:r>
    </w:p>
    <w:p w14:paraId="4E1141B5" w14:textId="7D89F41A" w:rsidR="000B5FC9" w:rsidRDefault="000B5FC9" w:rsidP="00AF1962">
      <w:r>
        <w:t>Here are the graphs for the algorithm:</w:t>
      </w:r>
    </w:p>
    <w:p w14:paraId="30669723" w14:textId="6ABAE0C7" w:rsidR="002B1583" w:rsidRDefault="00B97B59" w:rsidP="00AF1962">
      <w:r>
        <w:rPr>
          <w:noProof/>
        </w:rPr>
        <w:lastRenderedPageBreak/>
        <w:drawing>
          <wp:inline distT="0" distB="0" distL="0" distR="0" wp14:anchorId="1E4E1487" wp14:editId="6E746756">
            <wp:extent cx="6438900" cy="1402080"/>
            <wp:effectExtent l="0" t="0" r="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29679E9-2EA6-4C74-9CED-08810AF057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2B1583">
        <w:rPr>
          <w:noProof/>
        </w:rPr>
        <w:drawing>
          <wp:inline distT="0" distB="0" distL="0" distR="0" wp14:anchorId="23E0B381" wp14:editId="7CDB8EE2">
            <wp:extent cx="6553200" cy="1440180"/>
            <wp:effectExtent l="0" t="0" r="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CAB801-454B-4DE6-ACEB-90D2297A95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DF08326" w14:textId="77777777" w:rsidR="000B5FC9" w:rsidRDefault="000B5FC9" w:rsidP="00AF1962"/>
    <w:bookmarkEnd w:id="4"/>
    <w:p w14:paraId="5677EBA3" w14:textId="395CA387" w:rsidR="005C6D45" w:rsidRDefault="002C3ABC">
      <w:pPr>
        <w:pStyle w:val="Heading1"/>
      </w:pPr>
      <w:r>
        <w:t xml:space="preserve">Analyzing the </w:t>
      </w:r>
      <w:r w:rsidR="00253C71">
        <w:t>H</w:t>
      </w:r>
      <w:r>
        <w:t>euristic function</w:t>
      </w:r>
    </w:p>
    <w:p w14:paraId="5D78340E" w14:textId="14C45AF0" w:rsidR="005C6D45" w:rsidRDefault="005D11BA" w:rsidP="002C3ABC">
      <w:r>
        <w:t xml:space="preserve">Again, played 20 games with the heuristic function, and found it to be a bit slower and </w:t>
      </w:r>
      <w:r w:rsidR="00A9246C">
        <w:t>less good at the game.</w:t>
      </w:r>
      <w:r w:rsidR="00A9246C">
        <w:br/>
        <w:t>Numerically it averaged around 17.6 seconds for one move. Cutoff was put at 20.</w:t>
      </w:r>
      <w:r w:rsidR="00A9246C">
        <w:br/>
      </w:r>
      <w:r w:rsidR="003F707C">
        <w:t>The maximum time it took was around 19.97 and minimum was 15.02</w:t>
      </w:r>
    </w:p>
    <w:p w14:paraId="4BE1620F" w14:textId="22656784" w:rsidR="003F707C" w:rsidRDefault="003F707C" w:rsidP="002C3ABC">
      <w:r>
        <w:t xml:space="preserve">Out of 20 games, it won </w:t>
      </w:r>
      <w:r w:rsidR="00E91102">
        <w:t>8 games while I won 12. The moves that I made were again not that amazing.</w:t>
      </w:r>
    </w:p>
    <w:p w14:paraId="2740FA5D" w14:textId="7345043A" w:rsidR="004A44A8" w:rsidRDefault="004A44A8" w:rsidP="002C3ABC">
      <w:r>
        <w:t xml:space="preserve">In term of performance, it averaged around 1.4 playouts per second compared to 13.48 playouts per second of monte </w:t>
      </w:r>
      <w:proofErr w:type="spellStart"/>
      <w:r>
        <w:t>carlo</w:t>
      </w:r>
      <w:proofErr w:type="spellEnd"/>
      <w:r>
        <w:t xml:space="preserve"> tree search.</w:t>
      </w:r>
    </w:p>
    <w:p w14:paraId="39C02918" w14:textId="05F967A1" w:rsidR="004A44A8" w:rsidRDefault="005729F8" w:rsidP="002C3ABC">
      <w:proofErr w:type="gramStart"/>
      <w:r>
        <w:t>So</w:t>
      </w:r>
      <w:proofErr w:type="gramEnd"/>
      <w:r>
        <w:t xml:space="preserve"> it is okay to conclude that monte </w:t>
      </w:r>
      <w:proofErr w:type="spellStart"/>
      <w:r>
        <w:t>carlo</w:t>
      </w:r>
      <w:proofErr w:type="spellEnd"/>
      <w:r>
        <w:t xml:space="preserve"> is much better.</w:t>
      </w:r>
    </w:p>
    <w:p w14:paraId="4C09494E" w14:textId="4C44AA68" w:rsidR="005729F8" w:rsidRDefault="005729F8" w:rsidP="002C3ABC"/>
    <w:p w14:paraId="014A3047" w14:textId="7213D38E" w:rsidR="005729F8" w:rsidRDefault="005729F8" w:rsidP="002C3ABC"/>
    <w:p w14:paraId="7DA7E20C" w14:textId="031CBCD7" w:rsidR="005729F8" w:rsidRDefault="005729F8" w:rsidP="002C3ABC"/>
    <w:p w14:paraId="00853CFB" w14:textId="043756A1" w:rsidR="005729F8" w:rsidRDefault="002A61D9" w:rsidP="002C3ABC">
      <w:r>
        <w:rPr>
          <w:noProof/>
        </w:rPr>
        <w:lastRenderedPageBreak/>
        <w:drawing>
          <wp:inline distT="0" distB="0" distL="0" distR="0" wp14:anchorId="541A3113" wp14:editId="7D768351">
            <wp:extent cx="6294120" cy="1828800"/>
            <wp:effectExtent l="0" t="0" r="1143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4899D2F-3FD7-48FA-9737-DAA1388568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5A030C45" wp14:editId="102900B8">
            <wp:extent cx="6240780" cy="1813560"/>
            <wp:effectExtent l="0" t="0" r="762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4F8EA6C-F7C2-461D-B15E-4A6D8F82FF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771DF9D" w14:textId="5E981686" w:rsidR="005C6D45" w:rsidRDefault="00DD2ABE">
      <w:pPr>
        <w:pStyle w:val="Heading1"/>
      </w:pPr>
      <w:r>
        <w:t>Heuristic vs Monte Carlo</w:t>
      </w:r>
    </w:p>
    <w:p w14:paraId="725235B8" w14:textId="6BBF9189" w:rsidR="00B04C39" w:rsidRDefault="00B04C39">
      <w:r>
        <w:t>When I played both algorithms against each other it turned out to a quite expected solution.</w:t>
      </w:r>
    </w:p>
    <w:p w14:paraId="2F3F1BF2" w14:textId="041800FC" w:rsidR="00B04C39" w:rsidRDefault="00B04C39">
      <w:r>
        <w:t xml:space="preserve">Monte </w:t>
      </w:r>
      <w:proofErr w:type="spellStart"/>
      <w:r>
        <w:t>carlo</w:t>
      </w:r>
      <w:proofErr w:type="spellEnd"/>
      <w:r>
        <w:t xml:space="preserve"> won 19 of those 20 games, while only 1 was drawn.</w:t>
      </w:r>
      <w:r w:rsidR="00760ACE">
        <w:t xml:space="preserve"> </w:t>
      </w:r>
    </w:p>
    <w:p w14:paraId="4114DB66" w14:textId="0F8FC063" w:rsidR="00756671" w:rsidRDefault="00542016">
      <w:r>
        <w:rPr>
          <w:noProof/>
        </w:rPr>
        <w:drawing>
          <wp:inline distT="0" distB="0" distL="0" distR="0" wp14:anchorId="3D3A85C2" wp14:editId="3E911A02">
            <wp:extent cx="3589020" cy="1516380"/>
            <wp:effectExtent l="38100" t="0" r="11430" b="762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760ACE">
        <w:t xml:space="preserve"> </w:t>
      </w:r>
    </w:p>
    <w:p w14:paraId="27EA6A23" w14:textId="2F2C39F7" w:rsidR="00760ACE" w:rsidRDefault="005C2EC8">
      <w:r>
        <w:t>So, to</w:t>
      </w:r>
      <w:r w:rsidR="00760ACE">
        <w:t xml:space="preserve"> conclude monte </w:t>
      </w:r>
      <w:proofErr w:type="spellStart"/>
      <w:r w:rsidR="00760ACE">
        <w:t>carlo</w:t>
      </w:r>
      <w:proofErr w:type="spellEnd"/>
      <w:r w:rsidR="00760ACE">
        <w:t xml:space="preserve"> is faster, efficient and </w:t>
      </w:r>
      <w:r w:rsidR="006D4380">
        <w:t>optimal in case of Connect 4.</w:t>
      </w:r>
    </w:p>
    <w:p w14:paraId="4EB88E99" w14:textId="19436391" w:rsidR="0001654E" w:rsidRDefault="0001654E"/>
    <w:p w14:paraId="494F7F4D" w14:textId="09D38DB5" w:rsidR="0001654E" w:rsidRDefault="0001654E"/>
    <w:p w14:paraId="13F01F57" w14:textId="7DEF0420" w:rsidR="0001654E" w:rsidRDefault="0001654E"/>
    <w:p w14:paraId="557E3051" w14:textId="59064D74" w:rsidR="0001654E" w:rsidRDefault="0001654E" w:rsidP="0001654E">
      <w:pPr>
        <w:pStyle w:val="Title"/>
      </w:pPr>
      <w:r>
        <w:lastRenderedPageBreak/>
        <w:t>INSTRUCTIONS TO RUN</w:t>
      </w:r>
    </w:p>
    <w:p w14:paraId="6D60FA78" w14:textId="61D65007" w:rsidR="00421B2B" w:rsidRDefault="00421B2B"/>
    <w:p w14:paraId="6A8F0B79" w14:textId="5D1D8A3A" w:rsidR="006965E7" w:rsidRDefault="00982D2D" w:rsidP="006965E7">
      <w:pPr>
        <w:pStyle w:val="ListParagraph"/>
        <w:numPr>
          <w:ilvl w:val="0"/>
          <w:numId w:val="36"/>
        </w:numPr>
      </w:pPr>
      <w:r>
        <w:t>To run on ubuntu, go to terminal, change to the file directory</w:t>
      </w:r>
      <w:r w:rsidR="006965E7">
        <w:t xml:space="preserve">, run </w:t>
      </w:r>
      <w:r w:rsidR="00141E4E">
        <w:t>command:</w:t>
      </w:r>
      <w:bookmarkStart w:id="5" w:name="_GoBack"/>
      <w:bookmarkEnd w:id="5"/>
      <w:r w:rsidR="006965E7">
        <w:br/>
        <w:t>g++ -o a5 a5.cpp</w:t>
      </w:r>
      <w:r w:rsidR="006965E7">
        <w:br/>
        <w:t>./a5</w:t>
      </w:r>
    </w:p>
    <w:p w14:paraId="7C490A8A" w14:textId="36D950D6" w:rsidR="006965E7" w:rsidRDefault="006965E7" w:rsidP="00C96709">
      <w:pPr>
        <w:pStyle w:val="ListParagraph"/>
        <w:numPr>
          <w:ilvl w:val="0"/>
          <w:numId w:val="36"/>
        </w:numPr>
      </w:pPr>
      <w:r>
        <w:t xml:space="preserve">To run on windows </w:t>
      </w:r>
      <w:r w:rsidR="00D24B83">
        <w:t>on visual studio, include precompile header file and run normally.</w:t>
      </w:r>
    </w:p>
    <w:sectPr w:rsidR="006965E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4FF9D" w14:textId="77777777" w:rsidR="0052016B" w:rsidRDefault="0052016B">
      <w:pPr>
        <w:spacing w:line="240" w:lineRule="auto"/>
      </w:pPr>
      <w:r>
        <w:separator/>
      </w:r>
    </w:p>
  </w:endnote>
  <w:endnote w:type="continuationSeparator" w:id="0">
    <w:p w14:paraId="33B20627" w14:textId="77777777" w:rsidR="0052016B" w:rsidRDefault="0052016B">
      <w:pPr>
        <w:spacing w:line="240" w:lineRule="auto"/>
      </w:pPr>
      <w:r>
        <w:continuationSeparator/>
      </w:r>
    </w:p>
  </w:endnote>
  <w:endnote w:type="continuationNotice" w:id="1">
    <w:p w14:paraId="34C0B230" w14:textId="77777777" w:rsidR="0052016B" w:rsidRDefault="0052016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D256" w14:textId="77777777"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14:paraId="6ADFB0EA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292DFCB" w14:textId="77777777"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A1F6A" w14:textId="77777777"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176FC" w14:textId="77777777" w:rsidR="0052016B" w:rsidRDefault="0052016B">
      <w:pPr>
        <w:spacing w:line="240" w:lineRule="auto"/>
      </w:pPr>
      <w:r>
        <w:separator/>
      </w:r>
    </w:p>
  </w:footnote>
  <w:footnote w:type="continuationSeparator" w:id="0">
    <w:p w14:paraId="0C561AB5" w14:textId="77777777" w:rsidR="0052016B" w:rsidRDefault="0052016B">
      <w:pPr>
        <w:spacing w:line="240" w:lineRule="auto"/>
      </w:pPr>
      <w:r>
        <w:continuationSeparator/>
      </w:r>
    </w:p>
  </w:footnote>
  <w:footnote w:type="continuationNotice" w:id="1">
    <w:p w14:paraId="0A8BC483" w14:textId="77777777" w:rsidR="0052016B" w:rsidRDefault="0052016B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73C9D" w14:textId="77777777"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4D22C" w14:textId="77777777"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5C2E8" w14:textId="77777777"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AB7C32"/>
    <w:multiLevelType w:val="hybridMultilevel"/>
    <w:tmpl w:val="E020B7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12DF1"/>
    <w:multiLevelType w:val="hybridMultilevel"/>
    <w:tmpl w:val="4A68C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F39C7"/>
    <w:multiLevelType w:val="hybridMultilevel"/>
    <w:tmpl w:val="76505D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7"/>
  </w:num>
  <w:num w:numId="22">
    <w:abstractNumId w:val="16"/>
  </w:num>
  <w:num w:numId="23">
    <w:abstractNumId w:val="14"/>
  </w:num>
  <w:num w:numId="24">
    <w:abstractNumId w:val="12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3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6B"/>
    <w:rsid w:val="00006293"/>
    <w:rsid w:val="0001654E"/>
    <w:rsid w:val="00016748"/>
    <w:rsid w:val="0006567E"/>
    <w:rsid w:val="000760DB"/>
    <w:rsid w:val="000B5FC9"/>
    <w:rsid w:val="000C31EB"/>
    <w:rsid w:val="000F00E7"/>
    <w:rsid w:val="000F3D40"/>
    <w:rsid w:val="00116C22"/>
    <w:rsid w:val="00141E4E"/>
    <w:rsid w:val="001430D3"/>
    <w:rsid w:val="00143A50"/>
    <w:rsid w:val="0016696C"/>
    <w:rsid w:val="00167488"/>
    <w:rsid w:val="0016766E"/>
    <w:rsid w:val="00170063"/>
    <w:rsid w:val="00175643"/>
    <w:rsid w:val="00182F95"/>
    <w:rsid w:val="001B2338"/>
    <w:rsid w:val="001B70EC"/>
    <w:rsid w:val="001D3904"/>
    <w:rsid w:val="002061A9"/>
    <w:rsid w:val="00215E3E"/>
    <w:rsid w:val="00217B64"/>
    <w:rsid w:val="00235579"/>
    <w:rsid w:val="00253C71"/>
    <w:rsid w:val="00257FAA"/>
    <w:rsid w:val="00263938"/>
    <w:rsid w:val="002A46EE"/>
    <w:rsid w:val="002A61D9"/>
    <w:rsid w:val="002B1583"/>
    <w:rsid w:val="002B5F86"/>
    <w:rsid w:val="002C0536"/>
    <w:rsid w:val="002C3ABC"/>
    <w:rsid w:val="002E78EB"/>
    <w:rsid w:val="002F25A8"/>
    <w:rsid w:val="003407A9"/>
    <w:rsid w:val="00340DC9"/>
    <w:rsid w:val="00350BD5"/>
    <w:rsid w:val="003E03F9"/>
    <w:rsid w:val="003F707C"/>
    <w:rsid w:val="00421B2B"/>
    <w:rsid w:val="00423143"/>
    <w:rsid w:val="004242EB"/>
    <w:rsid w:val="00444F02"/>
    <w:rsid w:val="00467C0E"/>
    <w:rsid w:val="00482459"/>
    <w:rsid w:val="00490CC6"/>
    <w:rsid w:val="00495247"/>
    <w:rsid w:val="004A1C05"/>
    <w:rsid w:val="004A44A8"/>
    <w:rsid w:val="004F05F9"/>
    <w:rsid w:val="00506445"/>
    <w:rsid w:val="0052016B"/>
    <w:rsid w:val="005322B0"/>
    <w:rsid w:val="00542016"/>
    <w:rsid w:val="005509B2"/>
    <w:rsid w:val="005556DB"/>
    <w:rsid w:val="005729F8"/>
    <w:rsid w:val="005805F3"/>
    <w:rsid w:val="005C2EC8"/>
    <w:rsid w:val="005C6D45"/>
    <w:rsid w:val="005D11BA"/>
    <w:rsid w:val="005D58F7"/>
    <w:rsid w:val="00617D63"/>
    <w:rsid w:val="00643D1A"/>
    <w:rsid w:val="00674588"/>
    <w:rsid w:val="006965E7"/>
    <w:rsid w:val="006A7B57"/>
    <w:rsid w:val="006C45F9"/>
    <w:rsid w:val="006D4380"/>
    <w:rsid w:val="006D44C5"/>
    <w:rsid w:val="00713672"/>
    <w:rsid w:val="0071472A"/>
    <w:rsid w:val="00732E4E"/>
    <w:rsid w:val="0073562D"/>
    <w:rsid w:val="00756671"/>
    <w:rsid w:val="00760ACE"/>
    <w:rsid w:val="007B07DE"/>
    <w:rsid w:val="00821CEF"/>
    <w:rsid w:val="008270A2"/>
    <w:rsid w:val="00853F77"/>
    <w:rsid w:val="00883DDE"/>
    <w:rsid w:val="00885CE1"/>
    <w:rsid w:val="008907FF"/>
    <w:rsid w:val="008B696C"/>
    <w:rsid w:val="008B6BEE"/>
    <w:rsid w:val="008F78D7"/>
    <w:rsid w:val="009200C1"/>
    <w:rsid w:val="00924056"/>
    <w:rsid w:val="0095155A"/>
    <w:rsid w:val="00952D59"/>
    <w:rsid w:val="00980085"/>
    <w:rsid w:val="00982D2D"/>
    <w:rsid w:val="00986663"/>
    <w:rsid w:val="00997127"/>
    <w:rsid w:val="009D216F"/>
    <w:rsid w:val="009D3248"/>
    <w:rsid w:val="009E0E78"/>
    <w:rsid w:val="00A1297D"/>
    <w:rsid w:val="00A23464"/>
    <w:rsid w:val="00A65E8A"/>
    <w:rsid w:val="00A87896"/>
    <w:rsid w:val="00A9246C"/>
    <w:rsid w:val="00AC1EE7"/>
    <w:rsid w:val="00AF1962"/>
    <w:rsid w:val="00AF78DA"/>
    <w:rsid w:val="00B04C39"/>
    <w:rsid w:val="00B650C6"/>
    <w:rsid w:val="00B96843"/>
    <w:rsid w:val="00B97B59"/>
    <w:rsid w:val="00BA5255"/>
    <w:rsid w:val="00BA63C2"/>
    <w:rsid w:val="00BA7D56"/>
    <w:rsid w:val="00BC3730"/>
    <w:rsid w:val="00BC6939"/>
    <w:rsid w:val="00BE1422"/>
    <w:rsid w:val="00BE1875"/>
    <w:rsid w:val="00BE45C8"/>
    <w:rsid w:val="00BF2331"/>
    <w:rsid w:val="00BF4C48"/>
    <w:rsid w:val="00BF7463"/>
    <w:rsid w:val="00C2096D"/>
    <w:rsid w:val="00C30889"/>
    <w:rsid w:val="00C64451"/>
    <w:rsid w:val="00C90A2E"/>
    <w:rsid w:val="00C943E4"/>
    <w:rsid w:val="00CC5861"/>
    <w:rsid w:val="00CF43B2"/>
    <w:rsid w:val="00D020B4"/>
    <w:rsid w:val="00D04EE6"/>
    <w:rsid w:val="00D24B83"/>
    <w:rsid w:val="00D30B81"/>
    <w:rsid w:val="00D3649E"/>
    <w:rsid w:val="00D635C2"/>
    <w:rsid w:val="00D65327"/>
    <w:rsid w:val="00D93C6E"/>
    <w:rsid w:val="00DD2ABE"/>
    <w:rsid w:val="00DF0FDA"/>
    <w:rsid w:val="00E142DA"/>
    <w:rsid w:val="00E16F51"/>
    <w:rsid w:val="00E24F0B"/>
    <w:rsid w:val="00E75AE3"/>
    <w:rsid w:val="00E91102"/>
    <w:rsid w:val="00EB0B6E"/>
    <w:rsid w:val="00EC2FF4"/>
    <w:rsid w:val="00EE1339"/>
    <w:rsid w:val="00EE70C1"/>
    <w:rsid w:val="00F169E1"/>
    <w:rsid w:val="00F77B79"/>
    <w:rsid w:val="00F80F09"/>
    <w:rsid w:val="00F866A8"/>
    <w:rsid w:val="00FB35C9"/>
    <w:rsid w:val="00FB5B59"/>
    <w:rsid w:val="00FC161C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4816A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microsoft.com/office/2007/relationships/diagramDrawing" Target="diagrams/drawing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diagramColors" Target="diagrams/colors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header" Target="header3.xml"/><Relationship Id="rId10" Type="http://schemas.openxmlformats.org/officeDocument/2006/relationships/chart" Target="charts/chart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\AppData\Roaming\Microsoft\Templates\Insert%20your%20first%20table%20of%20contents%20tutorial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e882b3580c140bf/Desktop/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e882b3580c140bf/Desktop/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Playouts per second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Sheet1!$E$3:$E$212</c:f>
              <c:numCache>
                <c:formatCode>General</c:formatCode>
                <c:ptCount val="210"/>
                <c:pt idx="0">
                  <c:v>15.814238199868829</c:v>
                </c:pt>
                <c:pt idx="1">
                  <c:v>12.857485258765363</c:v>
                </c:pt>
                <c:pt idx="2">
                  <c:v>15.508975665378495</c:v>
                </c:pt>
                <c:pt idx="3">
                  <c:v>12.118950102086126</c:v>
                </c:pt>
                <c:pt idx="4">
                  <c:v>13.458378337977488</c:v>
                </c:pt>
                <c:pt idx="5">
                  <c:v>15.37143319364468</c:v>
                </c:pt>
                <c:pt idx="6">
                  <c:v>15.048607517541248</c:v>
                </c:pt>
                <c:pt idx="7">
                  <c:v>16.446238983848431</c:v>
                </c:pt>
                <c:pt idx="8">
                  <c:v>14.653243660951967</c:v>
                </c:pt>
                <c:pt idx="9">
                  <c:v>11.178340915904503</c:v>
                </c:pt>
                <c:pt idx="10">
                  <c:v>16.264098580388112</c:v>
                </c:pt>
                <c:pt idx="11">
                  <c:v>11.803701705251616</c:v>
                </c:pt>
                <c:pt idx="12">
                  <c:v>12.846752655421465</c:v>
                </c:pt>
                <c:pt idx="13">
                  <c:v>13.753678896984498</c:v>
                </c:pt>
                <c:pt idx="14">
                  <c:v>14.245039836771555</c:v>
                </c:pt>
                <c:pt idx="15">
                  <c:v>11.956970738961566</c:v>
                </c:pt>
                <c:pt idx="16">
                  <c:v>13.943162410348631</c:v>
                </c:pt>
                <c:pt idx="17">
                  <c:v>11.245380646172201</c:v>
                </c:pt>
                <c:pt idx="18">
                  <c:v>14.380812495299992</c:v>
                </c:pt>
                <c:pt idx="19">
                  <c:v>13.019663771066364</c:v>
                </c:pt>
                <c:pt idx="20">
                  <c:v>16.451311055112868</c:v>
                </c:pt>
                <c:pt idx="21">
                  <c:v>12.023835912661447</c:v>
                </c:pt>
                <c:pt idx="22">
                  <c:v>15.36664556574093</c:v>
                </c:pt>
                <c:pt idx="23">
                  <c:v>13.946123777619805</c:v>
                </c:pt>
                <c:pt idx="24">
                  <c:v>15.736195497542059</c:v>
                </c:pt>
                <c:pt idx="25">
                  <c:v>16.415554810492967</c:v>
                </c:pt>
                <c:pt idx="26">
                  <c:v>11.191999842042783</c:v>
                </c:pt>
                <c:pt idx="27">
                  <c:v>14.866089439272807</c:v>
                </c:pt>
                <c:pt idx="28">
                  <c:v>13.347722292512447</c:v>
                </c:pt>
                <c:pt idx="29">
                  <c:v>13.625696586337515</c:v>
                </c:pt>
                <c:pt idx="30">
                  <c:v>14.220963757317548</c:v>
                </c:pt>
                <c:pt idx="31">
                  <c:v>13.488784434335374</c:v>
                </c:pt>
                <c:pt idx="32">
                  <c:v>11.939726368559091</c:v>
                </c:pt>
                <c:pt idx="33">
                  <c:v>12.372948201984956</c:v>
                </c:pt>
                <c:pt idx="34">
                  <c:v>12.261356506723258</c:v>
                </c:pt>
                <c:pt idx="35">
                  <c:v>13.013502483612996</c:v>
                </c:pt>
                <c:pt idx="36">
                  <c:v>12.450307092897102</c:v>
                </c:pt>
                <c:pt idx="37">
                  <c:v>12.608022230573265</c:v>
                </c:pt>
                <c:pt idx="38">
                  <c:v>15.106845971835812</c:v>
                </c:pt>
                <c:pt idx="39">
                  <c:v>12.990196358208522</c:v>
                </c:pt>
                <c:pt idx="40">
                  <c:v>13.794911150840063</c:v>
                </c:pt>
                <c:pt idx="41">
                  <c:v>13.70277838464148</c:v>
                </c:pt>
                <c:pt idx="42">
                  <c:v>12.354942804122802</c:v>
                </c:pt>
                <c:pt idx="43">
                  <c:v>12.570380480853981</c:v>
                </c:pt>
                <c:pt idx="44">
                  <c:v>12.482218349611415</c:v>
                </c:pt>
                <c:pt idx="45">
                  <c:v>14.658804317402488</c:v>
                </c:pt>
                <c:pt idx="46">
                  <c:v>11.32210810020819</c:v>
                </c:pt>
                <c:pt idx="47">
                  <c:v>12.033862426078979</c:v>
                </c:pt>
                <c:pt idx="48">
                  <c:v>11.62301883651889</c:v>
                </c:pt>
                <c:pt idx="49">
                  <c:v>13.078657441233387</c:v>
                </c:pt>
                <c:pt idx="50">
                  <c:v>13.723857937186379</c:v>
                </c:pt>
                <c:pt idx="51">
                  <c:v>12.01734145792644</c:v>
                </c:pt>
                <c:pt idx="52">
                  <c:v>12.785245744028067</c:v>
                </c:pt>
                <c:pt idx="53">
                  <c:v>15.634965114298438</c:v>
                </c:pt>
                <c:pt idx="54">
                  <c:v>11.667827328998058</c:v>
                </c:pt>
                <c:pt idx="55">
                  <c:v>12.154194759530014</c:v>
                </c:pt>
                <c:pt idx="56">
                  <c:v>14.672615807147716</c:v>
                </c:pt>
                <c:pt idx="57">
                  <c:v>13.75264950299594</c:v>
                </c:pt>
                <c:pt idx="58">
                  <c:v>12.984478757690841</c:v>
                </c:pt>
                <c:pt idx="59">
                  <c:v>13.729186377125764</c:v>
                </c:pt>
                <c:pt idx="60">
                  <c:v>16.429215259089482</c:v>
                </c:pt>
                <c:pt idx="61">
                  <c:v>13.976723823284326</c:v>
                </c:pt>
                <c:pt idx="62">
                  <c:v>13.469287979946134</c:v>
                </c:pt>
                <c:pt idx="63">
                  <c:v>15.541154906033828</c:v>
                </c:pt>
                <c:pt idx="64">
                  <c:v>15.822344583373077</c:v>
                </c:pt>
                <c:pt idx="65">
                  <c:v>11.146203077456308</c:v>
                </c:pt>
                <c:pt idx="66">
                  <c:v>14.160581258209451</c:v>
                </c:pt>
                <c:pt idx="67">
                  <c:v>11.767261688011468</c:v>
                </c:pt>
                <c:pt idx="68">
                  <c:v>11.146554474156535</c:v>
                </c:pt>
                <c:pt idx="69">
                  <c:v>15.982597606465367</c:v>
                </c:pt>
                <c:pt idx="70">
                  <c:v>14.924068319320092</c:v>
                </c:pt>
                <c:pt idx="71">
                  <c:v>11.42701115172836</c:v>
                </c:pt>
                <c:pt idx="72">
                  <c:v>13.707408232159425</c:v>
                </c:pt>
                <c:pt idx="73">
                  <c:v>14.80161935288251</c:v>
                </c:pt>
                <c:pt idx="74">
                  <c:v>12.909512476197955</c:v>
                </c:pt>
                <c:pt idx="75">
                  <c:v>16.339634353988828</c:v>
                </c:pt>
                <c:pt idx="76">
                  <c:v>13.709441671009678</c:v>
                </c:pt>
                <c:pt idx="77">
                  <c:v>15.883940177141517</c:v>
                </c:pt>
                <c:pt idx="78">
                  <c:v>11.310600104223971</c:v>
                </c:pt>
                <c:pt idx="79">
                  <c:v>11.269587846791927</c:v>
                </c:pt>
                <c:pt idx="80">
                  <c:v>12.214070655503718</c:v>
                </c:pt>
                <c:pt idx="81">
                  <c:v>13.636804847654906</c:v>
                </c:pt>
                <c:pt idx="82">
                  <c:v>12.07841774451944</c:v>
                </c:pt>
                <c:pt idx="83">
                  <c:v>15.324582963623021</c:v>
                </c:pt>
                <c:pt idx="84">
                  <c:v>13.341044056941572</c:v>
                </c:pt>
                <c:pt idx="85">
                  <c:v>13.556017830489637</c:v>
                </c:pt>
                <c:pt idx="86">
                  <c:v>13.065936683411769</c:v>
                </c:pt>
                <c:pt idx="87">
                  <c:v>16.621720516531589</c:v>
                </c:pt>
                <c:pt idx="88">
                  <c:v>14.642396463355375</c:v>
                </c:pt>
                <c:pt idx="89">
                  <c:v>12.213765009439395</c:v>
                </c:pt>
                <c:pt idx="90">
                  <c:v>12.090908332425419</c:v>
                </c:pt>
                <c:pt idx="91">
                  <c:v>11.684113305989182</c:v>
                </c:pt>
                <c:pt idx="92">
                  <c:v>14.392417000823949</c:v>
                </c:pt>
                <c:pt idx="93">
                  <c:v>11.826146919465556</c:v>
                </c:pt>
                <c:pt idx="94">
                  <c:v>16.17392167713815</c:v>
                </c:pt>
                <c:pt idx="95">
                  <c:v>14.950330445169056</c:v>
                </c:pt>
                <c:pt idx="96">
                  <c:v>13.84083309119627</c:v>
                </c:pt>
                <c:pt idx="97">
                  <c:v>11.712434407658312</c:v>
                </c:pt>
                <c:pt idx="98">
                  <c:v>11.944347615619685</c:v>
                </c:pt>
                <c:pt idx="99">
                  <c:v>12.421098352475727</c:v>
                </c:pt>
                <c:pt idx="100">
                  <c:v>15.897614610882103</c:v>
                </c:pt>
                <c:pt idx="101">
                  <c:v>11.423462102612858</c:v>
                </c:pt>
                <c:pt idx="102">
                  <c:v>14.067670805823797</c:v>
                </c:pt>
                <c:pt idx="103">
                  <c:v>12.585938973792896</c:v>
                </c:pt>
                <c:pt idx="104">
                  <c:v>12.778873280970766</c:v>
                </c:pt>
                <c:pt idx="105">
                  <c:v>11.702441144373376</c:v>
                </c:pt>
                <c:pt idx="106">
                  <c:v>11.432581866591219</c:v>
                </c:pt>
                <c:pt idx="107">
                  <c:v>13.039080248796255</c:v>
                </c:pt>
                <c:pt idx="108">
                  <c:v>16.082071246077597</c:v>
                </c:pt>
                <c:pt idx="109">
                  <c:v>14.068516674821465</c:v>
                </c:pt>
                <c:pt idx="110">
                  <c:v>14.989343155854042</c:v>
                </c:pt>
                <c:pt idx="111">
                  <c:v>14.853618115552951</c:v>
                </c:pt>
                <c:pt idx="112">
                  <c:v>11.740274169549009</c:v>
                </c:pt>
                <c:pt idx="113">
                  <c:v>15.587089781128013</c:v>
                </c:pt>
                <c:pt idx="114">
                  <c:v>15.023159276319213</c:v>
                </c:pt>
                <c:pt idx="115">
                  <c:v>14.26788102794111</c:v>
                </c:pt>
                <c:pt idx="116">
                  <c:v>12.451035245734223</c:v>
                </c:pt>
                <c:pt idx="117">
                  <c:v>11.359644388043019</c:v>
                </c:pt>
                <c:pt idx="118">
                  <c:v>16.122015411097003</c:v>
                </c:pt>
                <c:pt idx="119">
                  <c:v>11.986396095878243</c:v>
                </c:pt>
                <c:pt idx="120">
                  <c:v>11.906792356649992</c:v>
                </c:pt>
                <c:pt idx="121">
                  <c:v>16.429224592304696</c:v>
                </c:pt>
                <c:pt idx="122">
                  <c:v>11.535037478185668</c:v>
                </c:pt>
                <c:pt idx="123">
                  <c:v>12.618883206752031</c:v>
                </c:pt>
                <c:pt idx="124">
                  <c:v>12.528790085154951</c:v>
                </c:pt>
                <c:pt idx="125">
                  <c:v>16.280033706744906</c:v>
                </c:pt>
                <c:pt idx="126">
                  <c:v>12.256878375292018</c:v>
                </c:pt>
                <c:pt idx="127">
                  <c:v>12.88108247795236</c:v>
                </c:pt>
                <c:pt idx="128">
                  <c:v>13.723964349432743</c:v>
                </c:pt>
                <c:pt idx="129">
                  <c:v>11.221602491204475</c:v>
                </c:pt>
                <c:pt idx="130">
                  <c:v>12.337287480468721</c:v>
                </c:pt>
                <c:pt idx="131">
                  <c:v>13.654214769854715</c:v>
                </c:pt>
                <c:pt idx="132">
                  <c:v>14.741505621479615</c:v>
                </c:pt>
                <c:pt idx="133">
                  <c:v>13.825220103245375</c:v>
                </c:pt>
                <c:pt idx="134">
                  <c:v>12.894722445412269</c:v>
                </c:pt>
                <c:pt idx="135">
                  <c:v>11.541783810429484</c:v>
                </c:pt>
                <c:pt idx="136">
                  <c:v>11.761590194416936</c:v>
                </c:pt>
                <c:pt idx="137">
                  <c:v>12.163685995354562</c:v>
                </c:pt>
                <c:pt idx="138">
                  <c:v>11.856548666849095</c:v>
                </c:pt>
                <c:pt idx="139">
                  <c:v>13.794796760245131</c:v>
                </c:pt>
                <c:pt idx="140">
                  <c:v>12.417416113757952</c:v>
                </c:pt>
                <c:pt idx="141">
                  <c:v>12.505243203054659</c:v>
                </c:pt>
                <c:pt idx="142">
                  <c:v>16.47780405749312</c:v>
                </c:pt>
                <c:pt idx="143">
                  <c:v>12.172659122760891</c:v>
                </c:pt>
                <c:pt idx="144">
                  <c:v>16.1120418045744</c:v>
                </c:pt>
                <c:pt idx="145">
                  <c:v>14.355281555142513</c:v>
                </c:pt>
                <c:pt idx="146">
                  <c:v>16.204171699437392</c:v>
                </c:pt>
                <c:pt idx="147">
                  <c:v>12.489166228548553</c:v>
                </c:pt>
                <c:pt idx="148">
                  <c:v>14.435051174498343</c:v>
                </c:pt>
                <c:pt idx="149">
                  <c:v>11.38798435655297</c:v>
                </c:pt>
                <c:pt idx="150">
                  <c:v>13.318458236289727</c:v>
                </c:pt>
                <c:pt idx="151">
                  <c:v>12.219688129678952</c:v>
                </c:pt>
                <c:pt idx="152">
                  <c:v>12.022928461749698</c:v>
                </c:pt>
                <c:pt idx="153">
                  <c:v>11.539485465129586</c:v>
                </c:pt>
                <c:pt idx="154">
                  <c:v>12.52971085796802</c:v>
                </c:pt>
                <c:pt idx="155">
                  <c:v>13.238223757178853</c:v>
                </c:pt>
                <c:pt idx="156">
                  <c:v>14.354404102987104</c:v>
                </c:pt>
                <c:pt idx="157">
                  <c:v>12.43766997263049</c:v>
                </c:pt>
                <c:pt idx="158">
                  <c:v>14.839560941359711</c:v>
                </c:pt>
                <c:pt idx="159">
                  <c:v>15.800164362631808</c:v>
                </c:pt>
                <c:pt idx="160">
                  <c:v>16.511343288544101</c:v>
                </c:pt>
                <c:pt idx="161">
                  <c:v>14.778786738553766</c:v>
                </c:pt>
                <c:pt idx="162">
                  <c:v>16.07045104235279</c:v>
                </c:pt>
                <c:pt idx="163">
                  <c:v>16.613239455451946</c:v>
                </c:pt>
                <c:pt idx="164">
                  <c:v>13.009503938307748</c:v>
                </c:pt>
                <c:pt idx="165">
                  <c:v>12.756388771037674</c:v>
                </c:pt>
                <c:pt idx="166">
                  <c:v>15.092883951963081</c:v>
                </c:pt>
                <c:pt idx="167">
                  <c:v>16.494576882331067</c:v>
                </c:pt>
                <c:pt idx="168">
                  <c:v>11.502940111696986</c:v>
                </c:pt>
                <c:pt idx="169">
                  <c:v>11.925745139778234</c:v>
                </c:pt>
                <c:pt idx="170">
                  <c:v>12.252793987795185</c:v>
                </c:pt>
                <c:pt idx="171">
                  <c:v>11.670418048272738</c:v>
                </c:pt>
                <c:pt idx="172">
                  <c:v>11.632570392492687</c:v>
                </c:pt>
                <c:pt idx="173">
                  <c:v>14.56182643884004</c:v>
                </c:pt>
                <c:pt idx="174">
                  <c:v>13.306956319645218</c:v>
                </c:pt>
                <c:pt idx="175">
                  <c:v>13.722075365231527</c:v>
                </c:pt>
                <c:pt idx="176">
                  <c:v>12.533577492213901</c:v>
                </c:pt>
                <c:pt idx="177">
                  <c:v>12.289899687102421</c:v>
                </c:pt>
                <c:pt idx="178">
                  <c:v>15.239105672391068</c:v>
                </c:pt>
                <c:pt idx="179">
                  <c:v>12.559018333781577</c:v>
                </c:pt>
                <c:pt idx="180">
                  <c:v>11.277374241537531</c:v>
                </c:pt>
                <c:pt idx="181">
                  <c:v>12.383248009903262</c:v>
                </c:pt>
                <c:pt idx="182">
                  <c:v>12.849678341757524</c:v>
                </c:pt>
                <c:pt idx="183">
                  <c:v>11.808639601464243</c:v>
                </c:pt>
                <c:pt idx="184">
                  <c:v>11.229397396146464</c:v>
                </c:pt>
                <c:pt idx="185">
                  <c:v>12.78100874600306</c:v>
                </c:pt>
                <c:pt idx="186">
                  <c:v>16.605018821387716</c:v>
                </c:pt>
                <c:pt idx="187">
                  <c:v>11.277733912826811</c:v>
                </c:pt>
                <c:pt idx="188">
                  <c:v>11.639119958370292</c:v>
                </c:pt>
                <c:pt idx="189">
                  <c:v>11.655926979650776</c:v>
                </c:pt>
                <c:pt idx="190">
                  <c:v>15.911533578154621</c:v>
                </c:pt>
                <c:pt idx="191">
                  <c:v>12.619459365860164</c:v>
                </c:pt>
                <c:pt idx="192">
                  <c:v>14.004304565194289</c:v>
                </c:pt>
                <c:pt idx="193">
                  <c:v>12.146708825756011</c:v>
                </c:pt>
                <c:pt idx="194">
                  <c:v>15.583681740629832</c:v>
                </c:pt>
                <c:pt idx="195">
                  <c:v>11.198361956975775</c:v>
                </c:pt>
                <c:pt idx="196">
                  <c:v>12.373872562649337</c:v>
                </c:pt>
                <c:pt idx="197">
                  <c:v>13.56099085541952</c:v>
                </c:pt>
                <c:pt idx="198">
                  <c:v>13.423886452831502</c:v>
                </c:pt>
                <c:pt idx="199">
                  <c:v>14.696338045004616</c:v>
                </c:pt>
                <c:pt idx="200">
                  <c:v>16.04462330796078</c:v>
                </c:pt>
                <c:pt idx="201">
                  <c:v>11.337086890724313</c:v>
                </c:pt>
                <c:pt idx="202">
                  <c:v>16.508751120580445</c:v>
                </c:pt>
                <c:pt idx="203">
                  <c:v>16.568878509001024</c:v>
                </c:pt>
                <c:pt idx="204">
                  <c:v>14.287994033253611</c:v>
                </c:pt>
                <c:pt idx="206">
                  <c:v>13.483445210570142</c:v>
                </c:pt>
                <c:pt idx="207">
                  <c:v>16.621720516531589</c:v>
                </c:pt>
                <c:pt idx="208">
                  <c:v>11.146203077456308</c:v>
                </c:pt>
                <c:pt idx="209">
                  <c:v>13.078657441233387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63-4441-850F-802F1C069D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1229912"/>
        <c:axId val="612184072"/>
      </c:lineChart>
      <c:catAx>
        <c:axId val="621229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2184072"/>
        <c:crosses val="autoZero"/>
        <c:auto val="1"/>
        <c:lblAlgn val="ctr"/>
        <c:lblOffset val="100"/>
        <c:noMultiLvlLbl val="0"/>
      </c:catAx>
      <c:valAx>
        <c:axId val="612184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229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Time(MCTS)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Sheet1!$D$3:$D$212</c:f>
              <c:numCache>
                <c:formatCode>General</c:formatCode>
                <c:ptCount val="210"/>
                <c:pt idx="0">
                  <c:v>6.3234155661592002</c:v>
                </c:pt>
                <c:pt idx="1">
                  <c:v>7.7775706514480945</c:v>
                </c:pt>
                <c:pt idx="2">
                  <c:v>6.4478790964406034</c:v>
                </c:pt>
                <c:pt idx="3">
                  <c:v>8.2515398741336714</c:v>
                </c:pt>
                <c:pt idx="4">
                  <c:v>7.4303157103122359</c:v>
                </c:pt>
                <c:pt idx="5">
                  <c:v>6.5055742519406063</c:v>
                </c:pt>
                <c:pt idx="6">
                  <c:v>6.645133105068763</c:v>
                </c:pt>
                <c:pt idx="7">
                  <c:v>6.0804175409470993</c:v>
                </c:pt>
                <c:pt idx="8">
                  <c:v>6.8244275679712114</c:v>
                </c:pt>
                <c:pt idx="9">
                  <c:v>8.9458713732482753</c:v>
                </c:pt>
                <c:pt idx="10">
                  <c:v>6.148511674700738</c:v>
                </c:pt>
                <c:pt idx="11">
                  <c:v>8.4719185978334863</c:v>
                </c:pt>
                <c:pt idx="12">
                  <c:v>7.7840682919818613</c:v>
                </c:pt>
                <c:pt idx="13">
                  <c:v>7.2707819303477459</c:v>
                </c:pt>
                <c:pt idx="14">
                  <c:v>7.0199873883022876</c:v>
                </c:pt>
                <c:pt idx="15">
                  <c:v>8.3633222981931254</c:v>
                </c:pt>
                <c:pt idx="16">
                  <c:v>7.1719741230138645</c:v>
                </c:pt>
                <c:pt idx="17">
                  <c:v>8.89254024798519</c:v>
                </c:pt>
                <c:pt idx="18">
                  <c:v>6.9537100238726079</c:v>
                </c:pt>
                <c:pt idx="19">
                  <c:v>7.6806898978628224</c:v>
                </c:pt>
                <c:pt idx="20">
                  <c:v>6.0785428994074735</c:v>
                </c:pt>
                <c:pt idx="21">
                  <c:v>8.3168134301215062</c:v>
                </c:pt>
                <c:pt idx="22">
                  <c:v>6.5076011268812213</c:v>
                </c:pt>
                <c:pt idx="23">
                  <c:v>7.1704512016791426</c:v>
                </c:pt>
                <c:pt idx="24">
                  <c:v>6.3547761601982931</c:v>
                </c:pt>
                <c:pt idx="25">
                  <c:v>6.091783138275602</c:v>
                </c:pt>
                <c:pt idx="26">
                  <c:v>8.9349536643442118</c:v>
                </c:pt>
                <c:pt idx="27">
                  <c:v>6.7267185771009075</c:v>
                </c:pt>
                <c:pt idx="28">
                  <c:v>7.4919149356363306</c:v>
                </c:pt>
                <c:pt idx="29">
                  <c:v>7.3390743266858003</c:v>
                </c:pt>
                <c:pt idx="30">
                  <c:v>7.0318722209346705</c:v>
                </c:pt>
                <c:pt idx="31">
                  <c:v>7.413566469744481</c:v>
                </c:pt>
                <c:pt idx="32">
                  <c:v>8.3754013210328022</c:v>
                </c:pt>
                <c:pt idx="33">
                  <c:v>8.0821481159969046</c:v>
                </c:pt>
                <c:pt idx="34">
                  <c:v>8.1557044642790615</c:v>
                </c:pt>
                <c:pt idx="35">
                  <c:v>7.6843263468787963</c:v>
                </c:pt>
                <c:pt idx="36">
                  <c:v>8.0319303976887433</c:v>
                </c:pt>
                <c:pt idx="37">
                  <c:v>7.9314580963784653</c:v>
                </c:pt>
                <c:pt idx="38">
                  <c:v>6.6195154293909715</c:v>
                </c:pt>
                <c:pt idx="39">
                  <c:v>7.6981130417485852</c:v>
                </c:pt>
                <c:pt idx="40">
                  <c:v>7.2490499508516475</c:v>
                </c:pt>
                <c:pt idx="41">
                  <c:v>7.2977900680407455</c:v>
                </c:pt>
                <c:pt idx="42">
                  <c:v>8.093926583507157</c:v>
                </c:pt>
                <c:pt idx="43">
                  <c:v>7.9552086869852969</c:v>
                </c:pt>
                <c:pt idx="44">
                  <c:v>8.0113964680895933</c:v>
                </c:pt>
                <c:pt idx="45">
                  <c:v>6.8218387963118543</c:v>
                </c:pt>
                <c:pt idx="46">
                  <c:v>8.8322774447067154</c:v>
                </c:pt>
                <c:pt idx="47">
                  <c:v>8.3098839308056824</c:v>
                </c:pt>
                <c:pt idx="48">
                  <c:v>8.6036167889365771</c:v>
                </c:pt>
                <c:pt idx="49">
                  <c:v>7.6460447449848843</c:v>
                </c:pt>
                <c:pt idx="50">
                  <c:v>7.2865808184328724</c:v>
                </c:pt>
                <c:pt idx="51">
                  <c:v>8.3213080322388322</c:v>
                </c:pt>
                <c:pt idx="52">
                  <c:v>7.8215156753408177</c:v>
                </c:pt>
                <c:pt idx="53">
                  <c:v>6.3959208907059422</c:v>
                </c:pt>
                <c:pt idx="54">
                  <c:v>8.5705759247456417</c:v>
                </c:pt>
                <c:pt idx="55">
                  <c:v>8.2276121107563078</c:v>
                </c:pt>
                <c:pt idx="56">
                  <c:v>6.8154173266968066</c:v>
                </c:pt>
                <c:pt idx="57">
                  <c:v>7.2713261526962887</c:v>
                </c:pt>
                <c:pt idx="58">
                  <c:v>7.7015028378223471</c:v>
                </c:pt>
                <c:pt idx="59">
                  <c:v>7.2837528206777264</c:v>
                </c:pt>
                <c:pt idx="60">
                  <c:v>6.0867179851864739</c:v>
                </c:pt>
                <c:pt idx="61">
                  <c:v>7.1547525202870794</c:v>
                </c:pt>
                <c:pt idx="62">
                  <c:v>7.4242974200927225</c:v>
                </c:pt>
                <c:pt idx="63">
                  <c:v>6.4345282319510995</c:v>
                </c:pt>
                <c:pt idx="64">
                  <c:v>6.3201758420231267</c:v>
                </c:pt>
                <c:pt idx="65">
                  <c:v>8.9716649970476894</c:v>
                </c:pt>
                <c:pt idx="66">
                  <c:v>7.0618570083079062</c:v>
                </c:pt>
                <c:pt idx="67">
                  <c:v>8.4981538314797902</c:v>
                </c:pt>
                <c:pt idx="68">
                  <c:v>8.9713821640446483</c:v>
                </c:pt>
                <c:pt idx="69">
                  <c:v>6.2568052116601782</c:v>
                </c:pt>
                <c:pt idx="70">
                  <c:v>6.7005857826678579</c:v>
                </c:pt>
                <c:pt idx="71">
                  <c:v>8.7511947500703009</c:v>
                </c:pt>
                <c:pt idx="72">
                  <c:v>7.2953251487313651</c:v>
                </c:pt>
                <c:pt idx="73">
                  <c:v>6.7560175421296531</c:v>
                </c:pt>
                <c:pt idx="74">
                  <c:v>7.7462259077851323</c:v>
                </c:pt>
                <c:pt idx="75">
                  <c:v>6.1200879917847137</c:v>
                </c:pt>
                <c:pt idx="76">
                  <c:v>7.2942430771241735</c:v>
                </c:pt>
                <c:pt idx="77">
                  <c:v>6.2956671257116295</c:v>
                </c:pt>
                <c:pt idx="78">
                  <c:v>8.8412638656241374</c:v>
                </c:pt>
                <c:pt idx="79">
                  <c:v>8.8734389721685023</c:v>
                </c:pt>
                <c:pt idx="80">
                  <c:v>8.1872786575816576</c:v>
                </c:pt>
                <c:pt idx="81">
                  <c:v>7.3330960673824412</c:v>
                </c:pt>
                <c:pt idx="82">
                  <c:v>8.2792301206318868</c:v>
                </c:pt>
                <c:pt idx="83">
                  <c:v>6.525463057453285</c:v>
                </c:pt>
                <c:pt idx="84">
                  <c:v>7.4956652247893825</c:v>
                </c:pt>
                <c:pt idx="85">
                  <c:v>7.3767976149370442</c:v>
                </c:pt>
                <c:pt idx="86">
                  <c:v>7.6534887947955426</c:v>
                </c:pt>
                <c:pt idx="87">
                  <c:v>6.0162243674198619</c:v>
                </c:pt>
                <c:pt idx="88">
                  <c:v>6.8294831553198172</c:v>
                </c:pt>
                <c:pt idx="89">
                  <c:v>8.1874835419475573</c:v>
                </c:pt>
                <c:pt idx="90">
                  <c:v>8.2706772105632318</c:v>
                </c:pt>
                <c:pt idx="91">
                  <c:v>8.5586297719948341</c:v>
                </c:pt>
                <c:pt idx="92">
                  <c:v>6.9481032959422393</c:v>
                </c:pt>
                <c:pt idx="93">
                  <c:v>8.4558394784866397</c:v>
                </c:pt>
                <c:pt idx="94">
                  <c:v>6.1827923985405517</c:v>
                </c:pt>
                <c:pt idx="95">
                  <c:v>6.6888153654365068</c:v>
                </c:pt>
                <c:pt idx="96">
                  <c:v>7.2249986211889903</c:v>
                </c:pt>
                <c:pt idx="97">
                  <c:v>8.5379346871401758</c:v>
                </c:pt>
                <c:pt idx="98">
                  <c:v>8.3721608930092994</c:v>
                </c:pt>
                <c:pt idx="99">
                  <c:v>8.0508178232135457</c:v>
                </c:pt>
                <c:pt idx="100">
                  <c:v>6.2902518678210271</c:v>
                </c:pt>
                <c:pt idx="101">
                  <c:v>8.7539135773144707</c:v>
                </c:pt>
                <c:pt idx="102">
                  <c:v>7.1084973042304602</c:v>
                </c:pt>
                <c:pt idx="103">
                  <c:v>7.9453746127504088</c:v>
                </c:pt>
                <c:pt idx="104">
                  <c:v>7.8254160442229033</c:v>
                </c:pt>
                <c:pt idx="105">
                  <c:v>8.5452256299601874</c:v>
                </c:pt>
                <c:pt idx="106">
                  <c:v>8.7469305854895545</c:v>
                </c:pt>
                <c:pt idx="107">
                  <c:v>7.6692525923545736</c:v>
                </c:pt>
                <c:pt idx="108">
                  <c:v>6.2181045258327607</c:v>
                </c:pt>
                <c:pt idx="109">
                  <c:v>7.1080699061167394</c:v>
                </c:pt>
                <c:pt idx="110">
                  <c:v>6.6714064092224952</c:v>
                </c:pt>
                <c:pt idx="111">
                  <c:v>6.7323664323436345</c:v>
                </c:pt>
                <c:pt idx="112">
                  <c:v>8.5176886464348556</c:v>
                </c:pt>
                <c:pt idx="113">
                  <c:v>6.4155657922157143</c:v>
                </c:pt>
                <c:pt idx="114">
                  <c:v>6.6563895223841865</c:v>
                </c:pt>
                <c:pt idx="115">
                  <c:v>7.0087492182033033</c:v>
                </c:pt>
                <c:pt idx="116">
                  <c:v>8.0314606798868731</c:v>
                </c:pt>
                <c:pt idx="117">
                  <c:v>8.8030924722659805</c:v>
                </c:pt>
                <c:pt idx="118">
                  <c:v>6.202698449920141</c:v>
                </c:pt>
                <c:pt idx="119">
                  <c:v>8.3427912109784987</c:v>
                </c:pt>
                <c:pt idx="120">
                  <c:v>8.3985675574622398</c:v>
                </c:pt>
                <c:pt idx="121">
                  <c:v>6.0867145274061878</c:v>
                </c:pt>
                <c:pt idx="122">
                  <c:v>8.6692392798128015</c:v>
                </c:pt>
                <c:pt idx="123">
                  <c:v>7.9246315511100569</c:v>
                </c:pt>
                <c:pt idx="124">
                  <c:v>7.9816166860746991</c:v>
                </c:pt>
                <c:pt idx="125">
                  <c:v>6.1424934248489587</c:v>
                </c:pt>
                <c:pt idx="126">
                  <c:v>8.1586842047469954</c:v>
                </c:pt>
                <c:pt idx="127">
                  <c:v>7.7633226998711446</c:v>
                </c:pt>
                <c:pt idx="128">
                  <c:v>7.2865243200761691</c:v>
                </c:pt>
                <c:pt idx="129">
                  <c:v>8.9113832073788295</c:v>
                </c:pt>
                <c:pt idx="130">
                  <c:v>8.1055094289008807</c:v>
                </c:pt>
                <c:pt idx="131">
                  <c:v>7.3237459411270143</c:v>
                </c:pt>
                <c:pt idx="132">
                  <c:v>6.7835676061671464</c:v>
                </c:pt>
                <c:pt idx="133">
                  <c:v>7.2331578993469838</c:v>
                </c:pt>
                <c:pt idx="134">
                  <c:v>7.7551106992286112</c:v>
                </c:pt>
                <c:pt idx="135">
                  <c:v>8.6641719895703773</c:v>
                </c:pt>
                <c:pt idx="136">
                  <c:v>8.5022516808542274</c:v>
                </c:pt>
                <c:pt idx="137">
                  <c:v>8.2211921647920736</c:v>
                </c:pt>
                <c:pt idx="138">
                  <c:v>8.4341575959283972</c:v>
                </c:pt>
                <c:pt idx="139">
                  <c:v>7.2491100621494784</c:v>
                </c:pt>
                <c:pt idx="140">
                  <c:v>8.0532051985601409</c:v>
                </c:pt>
                <c:pt idx="141">
                  <c:v>7.9966457570031881</c:v>
                </c:pt>
                <c:pt idx="142">
                  <c:v>6.068769822185498</c:v>
                </c:pt>
                <c:pt idx="143">
                  <c:v>8.2151318780476057</c:v>
                </c:pt>
                <c:pt idx="144">
                  <c:v>6.2065380175223241</c:v>
                </c:pt>
                <c:pt idx="145">
                  <c:v>6.96607723198413</c:v>
                </c:pt>
                <c:pt idx="146">
                  <c:v>6.1712503332380759</c:v>
                </c:pt>
                <c:pt idx="147">
                  <c:v>8.0069396283166974</c:v>
                </c:pt>
                <c:pt idx="148">
                  <c:v>6.9275819525091</c:v>
                </c:pt>
                <c:pt idx="149">
                  <c:v>8.7811852272572857</c:v>
                </c:pt>
                <c:pt idx="150">
                  <c:v>7.5083765872781774</c:v>
                </c:pt>
                <c:pt idx="151">
                  <c:v>8.1835149096090145</c:v>
                </c:pt>
                <c:pt idx="152">
                  <c:v>8.3174411557171481</c:v>
                </c:pt>
                <c:pt idx="153">
                  <c:v>8.6658976522119158</c:v>
                </c:pt>
                <c:pt idx="154">
                  <c:v>7.9810301397663137</c:v>
                </c:pt>
                <c:pt idx="155">
                  <c:v>7.5538834993457327</c:v>
                </c:pt>
                <c:pt idx="156">
                  <c:v>6.9665030524806202</c:v>
                </c:pt>
                <c:pt idx="157">
                  <c:v>8.0400911280049527</c:v>
                </c:pt>
                <c:pt idx="158">
                  <c:v>6.7387438479589719</c:v>
                </c:pt>
                <c:pt idx="159">
                  <c:v>6.3290480848734134</c:v>
                </c:pt>
                <c:pt idx="160">
                  <c:v>6.0564424258189815</c:v>
                </c:pt>
                <c:pt idx="161">
                  <c:v>6.7664553098345799</c:v>
                </c:pt>
                <c:pt idx="162">
                  <c:v>6.2226007058828348</c:v>
                </c:pt>
                <c:pt idx="163">
                  <c:v>6.0192956508059678</c:v>
                </c:pt>
                <c:pt idx="164">
                  <c:v>7.6866881684504733</c:v>
                </c:pt>
                <c:pt idx="165">
                  <c:v>7.8392091833263766</c:v>
                </c:pt>
                <c:pt idx="166">
                  <c:v>6.6256389645792861</c:v>
                </c:pt>
                <c:pt idx="167">
                  <c:v>6.0625986779399987</c:v>
                </c:pt>
                <c:pt idx="168">
                  <c:v>8.6934295953008629</c:v>
                </c:pt>
                <c:pt idx="169">
                  <c:v>8.3852202799849156</c:v>
                </c:pt>
                <c:pt idx="170">
                  <c:v>8.1614038479393702</c:v>
                </c:pt>
                <c:pt idx="171">
                  <c:v>8.5686733402665336</c:v>
                </c:pt>
                <c:pt idx="172">
                  <c:v>8.5965523204172491</c:v>
                </c:pt>
                <c:pt idx="173">
                  <c:v>6.8672704224296304</c:v>
                </c:pt>
                <c:pt idx="174">
                  <c:v>7.5148664802009462</c:v>
                </c:pt>
                <c:pt idx="175">
                  <c:v>7.2875273847698141</c:v>
                </c:pt>
                <c:pt idx="176">
                  <c:v>7.9785679756734993</c:v>
                </c:pt>
                <c:pt idx="177">
                  <c:v>8.1367629147489744</c:v>
                </c:pt>
                <c:pt idx="178">
                  <c:v>6.5620648711145568</c:v>
                </c:pt>
                <c:pt idx="179">
                  <c:v>7.9624057663024015</c:v>
                </c:pt>
                <c:pt idx="180">
                  <c:v>8.8673123599706152</c:v>
                </c:pt>
                <c:pt idx="181">
                  <c:v>8.0754257622900667</c:v>
                </c:pt>
                <c:pt idx="182">
                  <c:v>7.782295971956791</c:v>
                </c:pt>
                <c:pt idx="183">
                  <c:v>8.4683759835976566</c:v>
                </c:pt>
                <c:pt idx="184">
                  <c:v>8.9051973558542414</c:v>
                </c:pt>
                <c:pt idx="185">
                  <c:v>7.824108565082744</c:v>
                </c:pt>
                <c:pt idx="186">
                  <c:v>6.022275618934998</c:v>
                </c:pt>
                <c:pt idx="187">
                  <c:v>8.8670295622300763</c:v>
                </c:pt>
                <c:pt idx="188">
                  <c:v>8.5917148682778919</c:v>
                </c:pt>
                <c:pt idx="189">
                  <c:v>8.5793262238672767</c:v>
                </c:pt>
                <c:pt idx="190">
                  <c:v>6.2847493303406488</c:v>
                </c:pt>
                <c:pt idx="191">
                  <c:v>7.9242697409473237</c:v>
                </c:pt>
                <c:pt idx="192">
                  <c:v>7.1406616111831642</c:v>
                </c:pt>
                <c:pt idx="193">
                  <c:v>8.2326827319643101</c:v>
                </c:pt>
                <c:pt idx="194">
                  <c:v>6.4169688308815775</c:v>
                </c:pt>
                <c:pt idx="195">
                  <c:v>8.9298774574532462</c:v>
                </c:pt>
                <c:pt idx="196">
                  <c:v>8.0815443583806612</c:v>
                </c:pt>
                <c:pt idx="197">
                  <c:v>7.3740924292442802</c:v>
                </c:pt>
                <c:pt idx="198">
                  <c:v>7.4494074686475757</c:v>
                </c:pt>
                <c:pt idx="199">
                  <c:v>6.8044161541310402</c:v>
                </c:pt>
                <c:pt idx="200">
                  <c:v>6.2326174993702406</c:v>
                </c:pt>
                <c:pt idx="201">
                  <c:v>8.8206080595375163</c:v>
                </c:pt>
                <c:pt idx="202">
                  <c:v>6.0573933951512631</c:v>
                </c:pt>
                <c:pt idx="203">
                  <c:v>6.0354115063174083</c:v>
                </c:pt>
                <c:pt idx="204">
                  <c:v>6.9988831019429227</c:v>
                </c:pt>
                <c:pt idx="206">
                  <c:v>7.5229209731569231</c:v>
                </c:pt>
                <c:pt idx="207">
                  <c:v>8.9716649970476894</c:v>
                </c:pt>
                <c:pt idx="208">
                  <c:v>6.0162243674198619</c:v>
                </c:pt>
                <c:pt idx="209">
                  <c:v>7.6460447449848843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03-43C4-9F11-ADFE939B9B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1269120"/>
        <c:axId val="621269448"/>
      </c:lineChart>
      <c:catAx>
        <c:axId val="621269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269448"/>
        <c:crosses val="autoZero"/>
        <c:auto val="1"/>
        <c:lblAlgn val="ctr"/>
        <c:lblOffset val="100"/>
        <c:noMultiLvlLbl val="0"/>
      </c:catAx>
      <c:valAx>
        <c:axId val="621269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269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20592738407699E-2"/>
          <c:y val="2.5428331875182269E-2"/>
          <c:w val="0.90286351706036749"/>
          <c:h val="0.70841097987751533"/>
        </c:manualLayout>
      </c:layout>
      <c:lineChart>
        <c:grouping val="standar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Time for Heuristic per move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Sheet1!$D$3:$D$286</c:f>
              <c:numCache>
                <c:formatCode>General</c:formatCode>
                <c:ptCount val="284"/>
                <c:pt idx="0">
                  <c:v>16.993910484757858</c:v>
                </c:pt>
                <c:pt idx="1">
                  <c:v>15.670673599686896</c:v>
                </c:pt>
                <c:pt idx="2">
                  <c:v>16.827799154717528</c:v>
                </c:pt>
                <c:pt idx="3">
                  <c:v>19.927310553558385</c:v>
                </c:pt>
                <c:pt idx="4">
                  <c:v>16.601389281801698</c:v>
                </c:pt>
                <c:pt idx="5">
                  <c:v>16.698120728453219</c:v>
                </c:pt>
                <c:pt idx="6">
                  <c:v>18.8264500624656</c:v>
                </c:pt>
                <c:pt idx="7">
                  <c:v>16.022924782049412</c:v>
                </c:pt>
                <c:pt idx="8">
                  <c:v>16.049832184800131</c:v>
                </c:pt>
                <c:pt idx="9">
                  <c:v>16.599777542425922</c:v>
                </c:pt>
                <c:pt idx="10">
                  <c:v>17.435623929529864</c:v>
                </c:pt>
                <c:pt idx="11">
                  <c:v>17.344106206665376</c:v>
                </c:pt>
                <c:pt idx="12">
                  <c:v>19.5435579942259</c:v>
                </c:pt>
                <c:pt idx="13">
                  <c:v>19.536217115044217</c:v>
                </c:pt>
                <c:pt idx="14">
                  <c:v>15.640514891293201</c:v>
                </c:pt>
                <c:pt idx="15">
                  <c:v>17.776588088183399</c:v>
                </c:pt>
                <c:pt idx="16">
                  <c:v>19.615896199340654</c:v>
                </c:pt>
                <c:pt idx="17">
                  <c:v>17.128348507515287</c:v>
                </c:pt>
                <c:pt idx="18">
                  <c:v>17.563900022226193</c:v>
                </c:pt>
                <c:pt idx="19">
                  <c:v>19.369337906349898</c:v>
                </c:pt>
                <c:pt idx="20">
                  <c:v>16.79345903900073</c:v>
                </c:pt>
                <c:pt idx="21">
                  <c:v>17.100170432196538</c:v>
                </c:pt>
                <c:pt idx="22">
                  <c:v>18.076420828792077</c:v>
                </c:pt>
                <c:pt idx="23">
                  <c:v>18.764985942078219</c:v>
                </c:pt>
                <c:pt idx="24">
                  <c:v>19.914522689843643</c:v>
                </c:pt>
                <c:pt idx="25">
                  <c:v>16.18518326930834</c:v>
                </c:pt>
                <c:pt idx="26">
                  <c:v>17.370747231920646</c:v>
                </c:pt>
                <c:pt idx="27">
                  <c:v>19.632623445002512</c:v>
                </c:pt>
                <c:pt idx="28">
                  <c:v>15.10726278937962</c:v>
                </c:pt>
                <c:pt idx="29">
                  <c:v>17.474544416593282</c:v>
                </c:pt>
                <c:pt idx="30">
                  <c:v>19.127751661950747</c:v>
                </c:pt>
                <c:pt idx="31">
                  <c:v>19.415936167733669</c:v>
                </c:pt>
                <c:pt idx="32">
                  <c:v>15.409613982966226</c:v>
                </c:pt>
                <c:pt idx="33">
                  <c:v>16.055608820892893</c:v>
                </c:pt>
                <c:pt idx="34">
                  <c:v>17.948640132353805</c:v>
                </c:pt>
                <c:pt idx="35">
                  <c:v>19.674053990276363</c:v>
                </c:pt>
                <c:pt idx="36">
                  <c:v>18.674944171902819</c:v>
                </c:pt>
                <c:pt idx="37">
                  <c:v>19.003556494627652</c:v>
                </c:pt>
                <c:pt idx="38">
                  <c:v>19.592680492427021</c:v>
                </c:pt>
                <c:pt idx="39">
                  <c:v>15.801412871494106</c:v>
                </c:pt>
                <c:pt idx="40">
                  <c:v>16.593098417931589</c:v>
                </c:pt>
                <c:pt idx="41">
                  <c:v>19.415016104437424</c:v>
                </c:pt>
                <c:pt idx="42">
                  <c:v>19.103988331134573</c:v>
                </c:pt>
                <c:pt idx="43">
                  <c:v>19.313072658943973</c:v>
                </c:pt>
                <c:pt idx="44">
                  <c:v>18.625152237579368</c:v>
                </c:pt>
                <c:pt idx="45">
                  <c:v>15.126844993512652</c:v>
                </c:pt>
                <c:pt idx="46">
                  <c:v>18.726634764183771</c:v>
                </c:pt>
                <c:pt idx="47">
                  <c:v>16.554096760774787</c:v>
                </c:pt>
                <c:pt idx="48">
                  <c:v>15.298530230386074</c:v>
                </c:pt>
                <c:pt idx="49">
                  <c:v>16.278199513898432</c:v>
                </c:pt>
                <c:pt idx="50">
                  <c:v>17.362792222135354</c:v>
                </c:pt>
                <c:pt idx="51">
                  <c:v>18.97143406473451</c:v>
                </c:pt>
                <c:pt idx="52">
                  <c:v>15.949755610753904</c:v>
                </c:pt>
                <c:pt idx="53">
                  <c:v>17.016541798814632</c:v>
                </c:pt>
                <c:pt idx="54">
                  <c:v>15.838408020972182</c:v>
                </c:pt>
                <c:pt idx="55">
                  <c:v>17.273005777060547</c:v>
                </c:pt>
                <c:pt idx="56">
                  <c:v>18.17508347523798</c:v>
                </c:pt>
                <c:pt idx="57">
                  <c:v>17.567087160239652</c:v>
                </c:pt>
                <c:pt idx="58">
                  <c:v>18.174507626127884</c:v>
                </c:pt>
                <c:pt idx="59">
                  <c:v>16.381945949214959</c:v>
                </c:pt>
                <c:pt idx="60">
                  <c:v>17.501124979527688</c:v>
                </c:pt>
                <c:pt idx="61">
                  <c:v>19.799263722350886</c:v>
                </c:pt>
                <c:pt idx="62">
                  <c:v>19.830591557616636</c:v>
                </c:pt>
                <c:pt idx="63">
                  <c:v>19.971939135622478</c:v>
                </c:pt>
                <c:pt idx="64">
                  <c:v>18.378759302703759</c:v>
                </c:pt>
                <c:pt idx="65">
                  <c:v>18.163872059840877</c:v>
                </c:pt>
                <c:pt idx="66">
                  <c:v>19.026598342269367</c:v>
                </c:pt>
                <c:pt idx="67">
                  <c:v>18.834291622729225</c:v>
                </c:pt>
                <c:pt idx="68">
                  <c:v>15.565469422116951</c:v>
                </c:pt>
                <c:pt idx="69">
                  <c:v>19.159872983400756</c:v>
                </c:pt>
                <c:pt idx="70">
                  <c:v>18.879354780521552</c:v>
                </c:pt>
                <c:pt idx="71">
                  <c:v>19.510077883069062</c:v>
                </c:pt>
                <c:pt idx="72">
                  <c:v>19.193105033524141</c:v>
                </c:pt>
                <c:pt idx="73">
                  <c:v>18.615126129347708</c:v>
                </c:pt>
                <c:pt idx="74">
                  <c:v>19.414738951737771</c:v>
                </c:pt>
                <c:pt idx="75">
                  <c:v>18.938424862500078</c:v>
                </c:pt>
                <c:pt idx="76">
                  <c:v>17.574028278683812</c:v>
                </c:pt>
                <c:pt idx="77">
                  <c:v>18.290875222460183</c:v>
                </c:pt>
                <c:pt idx="78">
                  <c:v>18.451598857772641</c:v>
                </c:pt>
                <c:pt idx="79">
                  <c:v>17.196679106982028</c:v>
                </c:pt>
                <c:pt idx="80">
                  <c:v>18.739502432500579</c:v>
                </c:pt>
                <c:pt idx="81">
                  <c:v>17.021153786073889</c:v>
                </c:pt>
                <c:pt idx="82">
                  <c:v>17.8366201484701</c:v>
                </c:pt>
                <c:pt idx="83">
                  <c:v>15.552600520358537</c:v>
                </c:pt>
                <c:pt idx="84">
                  <c:v>17.272142088896171</c:v>
                </c:pt>
                <c:pt idx="85">
                  <c:v>16.081221486395812</c:v>
                </c:pt>
                <c:pt idx="86">
                  <c:v>15.372870303296553</c:v>
                </c:pt>
                <c:pt idx="87">
                  <c:v>15.673437007776004</c:v>
                </c:pt>
                <c:pt idx="88">
                  <c:v>18.175926694166996</c:v>
                </c:pt>
                <c:pt idx="89">
                  <c:v>15.399534297218826</c:v>
                </c:pt>
                <c:pt idx="90">
                  <c:v>19.788234869904198</c:v>
                </c:pt>
                <c:pt idx="91">
                  <c:v>17.483501102606965</c:v>
                </c:pt>
                <c:pt idx="92">
                  <c:v>19.861248337616694</c:v>
                </c:pt>
                <c:pt idx="93">
                  <c:v>17.341861297099737</c:v>
                </c:pt>
                <c:pt idx="94">
                  <c:v>17.498188544645302</c:v>
                </c:pt>
                <c:pt idx="95">
                  <c:v>15.482262945354558</c:v>
                </c:pt>
                <c:pt idx="96">
                  <c:v>19.201332571955824</c:v>
                </c:pt>
                <c:pt idx="97">
                  <c:v>15.347617094624749</c:v>
                </c:pt>
                <c:pt idx="98">
                  <c:v>16.526053905180909</c:v>
                </c:pt>
                <c:pt idx="99">
                  <c:v>16.391894694563213</c:v>
                </c:pt>
                <c:pt idx="100">
                  <c:v>15.779206614219422</c:v>
                </c:pt>
                <c:pt idx="101">
                  <c:v>19.07115459099256</c:v>
                </c:pt>
                <c:pt idx="102">
                  <c:v>19.502355968107061</c:v>
                </c:pt>
                <c:pt idx="103">
                  <c:v>15.140865474632907</c:v>
                </c:pt>
                <c:pt idx="104">
                  <c:v>16.596715122558436</c:v>
                </c:pt>
                <c:pt idx="105">
                  <c:v>15.367602096120914</c:v>
                </c:pt>
                <c:pt idx="106">
                  <c:v>17.883679155261269</c:v>
                </c:pt>
                <c:pt idx="107">
                  <c:v>16.29838332886564</c:v>
                </c:pt>
                <c:pt idx="108">
                  <c:v>17.508370753488048</c:v>
                </c:pt>
                <c:pt idx="109">
                  <c:v>17.794439617190044</c:v>
                </c:pt>
                <c:pt idx="110">
                  <c:v>16.247554956657986</c:v>
                </c:pt>
                <c:pt idx="111">
                  <c:v>17.830296512631222</c:v>
                </c:pt>
                <c:pt idx="112">
                  <c:v>18.037102060587117</c:v>
                </c:pt>
                <c:pt idx="113">
                  <c:v>15.271894450470171</c:v>
                </c:pt>
                <c:pt idx="114">
                  <c:v>17.31222208700283</c:v>
                </c:pt>
                <c:pt idx="115">
                  <c:v>16.94015249213211</c:v>
                </c:pt>
                <c:pt idx="116">
                  <c:v>17.1802925269801</c:v>
                </c:pt>
                <c:pt idx="117">
                  <c:v>15.219597278365475</c:v>
                </c:pt>
                <c:pt idx="118">
                  <c:v>16.892393840820642</c:v>
                </c:pt>
                <c:pt idx="119">
                  <c:v>18.178950310136557</c:v>
                </c:pt>
                <c:pt idx="120">
                  <c:v>18.348490883907495</c:v>
                </c:pt>
                <c:pt idx="121">
                  <c:v>18.81978148166305</c:v>
                </c:pt>
                <c:pt idx="122">
                  <c:v>19.67601546425572</c:v>
                </c:pt>
                <c:pt idx="123">
                  <c:v>17.249279563932308</c:v>
                </c:pt>
                <c:pt idx="124">
                  <c:v>19.885453132553423</c:v>
                </c:pt>
                <c:pt idx="125">
                  <c:v>18.795938478824759</c:v>
                </c:pt>
                <c:pt idx="126">
                  <c:v>17.291270166585846</c:v>
                </c:pt>
                <c:pt idx="127">
                  <c:v>16.30263632714572</c:v>
                </c:pt>
                <c:pt idx="128">
                  <c:v>18.845908520826104</c:v>
                </c:pt>
                <c:pt idx="129">
                  <c:v>17.497937580822637</c:v>
                </c:pt>
                <c:pt idx="130">
                  <c:v>18.896290443851903</c:v>
                </c:pt>
                <c:pt idx="131">
                  <c:v>16.360308993013927</c:v>
                </c:pt>
                <c:pt idx="132">
                  <c:v>15.563415747630014</c:v>
                </c:pt>
                <c:pt idx="133">
                  <c:v>18.846441890225254</c:v>
                </c:pt>
                <c:pt idx="134">
                  <c:v>18.046843850331722</c:v>
                </c:pt>
                <c:pt idx="135">
                  <c:v>18.418261855305019</c:v>
                </c:pt>
                <c:pt idx="136">
                  <c:v>19.772030169568296</c:v>
                </c:pt>
                <c:pt idx="137">
                  <c:v>17.176892724424398</c:v>
                </c:pt>
                <c:pt idx="138">
                  <c:v>16.112533140360107</c:v>
                </c:pt>
                <c:pt idx="139">
                  <c:v>19.619485966856001</c:v>
                </c:pt>
                <c:pt idx="140">
                  <c:v>15.062416900094929</c:v>
                </c:pt>
                <c:pt idx="141">
                  <c:v>19.735369520739205</c:v>
                </c:pt>
                <c:pt idx="142">
                  <c:v>16.447568398474843</c:v>
                </c:pt>
                <c:pt idx="143">
                  <c:v>19.053607139303296</c:v>
                </c:pt>
                <c:pt idx="144">
                  <c:v>18.019354929484606</c:v>
                </c:pt>
                <c:pt idx="145">
                  <c:v>19.358781075751946</c:v>
                </c:pt>
                <c:pt idx="146">
                  <c:v>17.152671506051131</c:v>
                </c:pt>
                <c:pt idx="147">
                  <c:v>15.69484064561775</c:v>
                </c:pt>
                <c:pt idx="148">
                  <c:v>16.238605797853694</c:v>
                </c:pt>
                <c:pt idx="149">
                  <c:v>19.541190522930918</c:v>
                </c:pt>
                <c:pt idx="150">
                  <c:v>17.968787744632564</c:v>
                </c:pt>
                <c:pt idx="151">
                  <c:v>19.199582590883885</c:v>
                </c:pt>
                <c:pt idx="152">
                  <c:v>16.710070593805064</c:v>
                </c:pt>
                <c:pt idx="153">
                  <c:v>19.138553757328093</c:v>
                </c:pt>
                <c:pt idx="154">
                  <c:v>16.891497220899424</c:v>
                </c:pt>
                <c:pt idx="155">
                  <c:v>19.927577026977566</c:v>
                </c:pt>
                <c:pt idx="156">
                  <c:v>19.548185128018879</c:v>
                </c:pt>
                <c:pt idx="157">
                  <c:v>16.964755147816383</c:v>
                </c:pt>
                <c:pt idx="158">
                  <c:v>15.847857251423683</c:v>
                </c:pt>
                <c:pt idx="159">
                  <c:v>15.123026050717119</c:v>
                </c:pt>
                <c:pt idx="160">
                  <c:v>18.623216564416932</c:v>
                </c:pt>
                <c:pt idx="161">
                  <c:v>18.28854566756835</c:v>
                </c:pt>
                <c:pt idx="162">
                  <c:v>15.087414132659767</c:v>
                </c:pt>
                <c:pt idx="163">
                  <c:v>17.235552625398725</c:v>
                </c:pt>
                <c:pt idx="164">
                  <c:v>16.854217040944562</c:v>
                </c:pt>
                <c:pt idx="165">
                  <c:v>15.138958376699438</c:v>
                </c:pt>
                <c:pt idx="166">
                  <c:v>19.785966081149169</c:v>
                </c:pt>
                <c:pt idx="167">
                  <c:v>19.134223598744999</c:v>
                </c:pt>
                <c:pt idx="168">
                  <c:v>18.957802147523797</c:v>
                </c:pt>
                <c:pt idx="169">
                  <c:v>17.527047905230891</c:v>
                </c:pt>
                <c:pt idx="170">
                  <c:v>19.748097934142116</c:v>
                </c:pt>
                <c:pt idx="171">
                  <c:v>18.011494519947668</c:v>
                </c:pt>
                <c:pt idx="172">
                  <c:v>15.48219010123203</c:v>
                </c:pt>
                <c:pt idx="173">
                  <c:v>17.894962652759943</c:v>
                </c:pt>
                <c:pt idx="174">
                  <c:v>18.919578071415931</c:v>
                </c:pt>
                <c:pt idx="175">
                  <c:v>17.195052556745825</c:v>
                </c:pt>
                <c:pt idx="176">
                  <c:v>18.344578430634435</c:v>
                </c:pt>
                <c:pt idx="177">
                  <c:v>18.4185928079112</c:v>
                </c:pt>
                <c:pt idx="178">
                  <c:v>18.615397173527111</c:v>
                </c:pt>
                <c:pt idx="179">
                  <c:v>15.857921992164959</c:v>
                </c:pt>
                <c:pt idx="180">
                  <c:v>15.983059730943296</c:v>
                </c:pt>
                <c:pt idx="181">
                  <c:v>19.39465718338484</c:v>
                </c:pt>
                <c:pt idx="182">
                  <c:v>18.890898467696655</c:v>
                </c:pt>
                <c:pt idx="183">
                  <c:v>17.623161841618671</c:v>
                </c:pt>
                <c:pt idx="184">
                  <c:v>17.056414433332105</c:v>
                </c:pt>
                <c:pt idx="185">
                  <c:v>19.146005909036475</c:v>
                </c:pt>
                <c:pt idx="186">
                  <c:v>18.599059133748803</c:v>
                </c:pt>
                <c:pt idx="187">
                  <c:v>16.825349605985636</c:v>
                </c:pt>
                <c:pt idx="188">
                  <c:v>18.947244619883147</c:v>
                </c:pt>
                <c:pt idx="189">
                  <c:v>15.552095900459648</c:v>
                </c:pt>
                <c:pt idx="190">
                  <c:v>18.057802285425311</c:v>
                </c:pt>
                <c:pt idx="191">
                  <c:v>16.539475945285453</c:v>
                </c:pt>
                <c:pt idx="192">
                  <c:v>18.99879893300831</c:v>
                </c:pt>
                <c:pt idx="193">
                  <c:v>17.333843345408955</c:v>
                </c:pt>
                <c:pt idx="194">
                  <c:v>18.933704145112621</c:v>
                </c:pt>
                <c:pt idx="195">
                  <c:v>16.182356667612769</c:v>
                </c:pt>
                <c:pt idx="196">
                  <c:v>15.102023738565334</c:v>
                </c:pt>
                <c:pt idx="197">
                  <c:v>17.209722832432039</c:v>
                </c:pt>
                <c:pt idx="198">
                  <c:v>18.851572049692404</c:v>
                </c:pt>
                <c:pt idx="199">
                  <c:v>16.280238580290899</c:v>
                </c:pt>
                <c:pt idx="200">
                  <c:v>19.333410803744805</c:v>
                </c:pt>
                <c:pt idx="201">
                  <c:v>19.162081869020806</c:v>
                </c:pt>
                <c:pt idx="202">
                  <c:v>15.126718752693328</c:v>
                </c:pt>
                <c:pt idx="203">
                  <c:v>19.890570451693829</c:v>
                </c:pt>
                <c:pt idx="204">
                  <c:v>17.61480989181209</c:v>
                </c:pt>
                <c:pt idx="205">
                  <c:v>19.128777416105841</c:v>
                </c:pt>
                <c:pt idx="206">
                  <c:v>15.50754870237094</c:v>
                </c:pt>
                <c:pt idx="207">
                  <c:v>16.835154200067283</c:v>
                </c:pt>
                <c:pt idx="208">
                  <c:v>15.301869069309774</c:v>
                </c:pt>
                <c:pt idx="209">
                  <c:v>16.89173620717601</c:v>
                </c:pt>
                <c:pt idx="210">
                  <c:v>17.929530640393793</c:v>
                </c:pt>
                <c:pt idx="211">
                  <c:v>19.524258253555939</c:v>
                </c:pt>
                <c:pt idx="212">
                  <c:v>15.418236719030244</c:v>
                </c:pt>
                <c:pt idx="213">
                  <c:v>18.338297378717755</c:v>
                </c:pt>
                <c:pt idx="214">
                  <c:v>19.63530602177655</c:v>
                </c:pt>
                <c:pt idx="215">
                  <c:v>18.983044333594407</c:v>
                </c:pt>
                <c:pt idx="216">
                  <c:v>16.031262618425327</c:v>
                </c:pt>
                <c:pt idx="217">
                  <c:v>18.747963125089996</c:v>
                </c:pt>
                <c:pt idx="218">
                  <c:v>15.700074366412716</c:v>
                </c:pt>
                <c:pt idx="219">
                  <c:v>18.023089977721874</c:v>
                </c:pt>
                <c:pt idx="220">
                  <c:v>16.155475127841036</c:v>
                </c:pt>
                <c:pt idx="221">
                  <c:v>17.061568107637434</c:v>
                </c:pt>
                <c:pt idx="222">
                  <c:v>19.299006791940418</c:v>
                </c:pt>
                <c:pt idx="223">
                  <c:v>17.38770176521696</c:v>
                </c:pt>
                <c:pt idx="224">
                  <c:v>18.229072800721401</c:v>
                </c:pt>
                <c:pt idx="225">
                  <c:v>17.109751055725607</c:v>
                </c:pt>
                <c:pt idx="226">
                  <c:v>16.705400061861322</c:v>
                </c:pt>
                <c:pt idx="227">
                  <c:v>15.488061067940592</c:v>
                </c:pt>
                <c:pt idx="228">
                  <c:v>18.312414910664398</c:v>
                </c:pt>
                <c:pt idx="229">
                  <c:v>19.939157032241202</c:v>
                </c:pt>
                <c:pt idx="230">
                  <c:v>17.481758783423505</c:v>
                </c:pt>
                <c:pt idx="231">
                  <c:v>19.34184743246319</c:v>
                </c:pt>
                <c:pt idx="232">
                  <c:v>19.741146736837152</c:v>
                </c:pt>
                <c:pt idx="233">
                  <c:v>15.577114024776799</c:v>
                </c:pt>
                <c:pt idx="234">
                  <c:v>15.483506700861474</c:v>
                </c:pt>
                <c:pt idx="235">
                  <c:v>18.674828174158193</c:v>
                </c:pt>
                <c:pt idx="236">
                  <c:v>19.320206878603717</c:v>
                </c:pt>
                <c:pt idx="237">
                  <c:v>15.077813241582643</c:v>
                </c:pt>
                <c:pt idx="238">
                  <c:v>19.141705772557177</c:v>
                </c:pt>
                <c:pt idx="239">
                  <c:v>19.706348643324073</c:v>
                </c:pt>
                <c:pt idx="240">
                  <c:v>18.179033848208306</c:v>
                </c:pt>
                <c:pt idx="241">
                  <c:v>19.476426951803219</c:v>
                </c:pt>
                <c:pt idx="242">
                  <c:v>19.718004339475517</c:v>
                </c:pt>
                <c:pt idx="243">
                  <c:v>17.446969259817688</c:v>
                </c:pt>
                <c:pt idx="244">
                  <c:v>18.502298184273453</c:v>
                </c:pt>
                <c:pt idx="245">
                  <c:v>18.556693238212461</c:v>
                </c:pt>
                <c:pt idx="246">
                  <c:v>19.220280960137078</c:v>
                </c:pt>
                <c:pt idx="247">
                  <c:v>15.129522333675459</c:v>
                </c:pt>
                <c:pt idx="248">
                  <c:v>15.932150640822801</c:v>
                </c:pt>
                <c:pt idx="249">
                  <c:v>19.60596844311959</c:v>
                </c:pt>
                <c:pt idx="250">
                  <c:v>18.624334661555341</c:v>
                </c:pt>
                <c:pt idx="251">
                  <c:v>15.938622571161643</c:v>
                </c:pt>
                <c:pt idx="252">
                  <c:v>18.601181888257408</c:v>
                </c:pt>
                <c:pt idx="253">
                  <c:v>18.653334909263791</c:v>
                </c:pt>
                <c:pt idx="254">
                  <c:v>15.979857811040631</c:v>
                </c:pt>
                <c:pt idx="255">
                  <c:v>19.1975190659916</c:v>
                </c:pt>
                <c:pt idx="256">
                  <c:v>15.450800690110636</c:v>
                </c:pt>
                <c:pt idx="257">
                  <c:v>17.736942892946367</c:v>
                </c:pt>
                <c:pt idx="258">
                  <c:v>18.33453772986638</c:v>
                </c:pt>
                <c:pt idx="259">
                  <c:v>15.147548909596425</c:v>
                </c:pt>
                <c:pt idx="260">
                  <c:v>18.36393491124506</c:v>
                </c:pt>
                <c:pt idx="261">
                  <c:v>17.560184331084102</c:v>
                </c:pt>
                <c:pt idx="262">
                  <c:v>19.164291093508176</c:v>
                </c:pt>
                <c:pt idx="263">
                  <c:v>16.129153150097643</c:v>
                </c:pt>
                <c:pt idx="264">
                  <c:v>17.153188160719829</c:v>
                </c:pt>
                <c:pt idx="265">
                  <c:v>15.027773238504823</c:v>
                </c:pt>
                <c:pt idx="266">
                  <c:v>15.678880194275946</c:v>
                </c:pt>
                <c:pt idx="267">
                  <c:v>18.83841270493464</c:v>
                </c:pt>
                <c:pt idx="268">
                  <c:v>15.73044968303047</c:v>
                </c:pt>
                <c:pt idx="269">
                  <c:v>19.351879923914293</c:v>
                </c:pt>
                <c:pt idx="270">
                  <c:v>18.643706784464861</c:v>
                </c:pt>
                <c:pt idx="271">
                  <c:v>18.449190338755134</c:v>
                </c:pt>
                <c:pt idx="272">
                  <c:v>19.609108635918982</c:v>
                </c:pt>
                <c:pt idx="273">
                  <c:v>16.33600963626111</c:v>
                </c:pt>
                <c:pt idx="274">
                  <c:v>16.91991138913772</c:v>
                </c:pt>
                <c:pt idx="275">
                  <c:v>15.371173462796765</c:v>
                </c:pt>
                <c:pt idx="276">
                  <c:v>19.072225282580934</c:v>
                </c:pt>
                <c:pt idx="277">
                  <c:v>15.711020938374968</c:v>
                </c:pt>
                <c:pt idx="278">
                  <c:v>19.35476207395995</c:v>
                </c:pt>
                <c:pt idx="279">
                  <c:v>19.150229282576536</c:v>
                </c:pt>
                <c:pt idx="280">
                  <c:v>17.577345533223045</c:v>
                </c:pt>
                <c:pt idx="281">
                  <c:v>18.397423655280637</c:v>
                </c:pt>
                <c:pt idx="282">
                  <c:v>15.395073956106069</c:v>
                </c:pt>
                <c:pt idx="283">
                  <c:v>17.605711168186083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95-4B07-9DA0-E5A162DD55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4700592"/>
        <c:axId val="454700264"/>
      </c:lineChart>
      <c:catAx>
        <c:axId val="454700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700264"/>
        <c:crosses val="autoZero"/>
        <c:auto val="1"/>
        <c:lblAlgn val="ctr"/>
        <c:lblOffset val="100"/>
        <c:noMultiLvlLbl val="0"/>
      </c:catAx>
      <c:valAx>
        <c:axId val="454700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700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Playouts per second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Sheet1!$E$3:$E$291</c:f>
              <c:numCache>
                <c:formatCode>General</c:formatCode>
                <c:ptCount val="289"/>
                <c:pt idx="0">
                  <c:v>1.4711151987309188</c:v>
                </c:pt>
                <c:pt idx="1">
                  <c:v>1.5953366548646324</c:v>
                </c:pt>
                <c:pt idx="2">
                  <c:v>1.485636937435842</c:v>
                </c:pt>
                <c:pt idx="3">
                  <c:v>1.2545596623692801</c:v>
                </c:pt>
                <c:pt idx="4">
                  <c:v>1.5058980652543814</c:v>
                </c:pt>
                <c:pt idx="5">
                  <c:v>1.4971744669087561</c:v>
                </c:pt>
                <c:pt idx="6">
                  <c:v>1.3279189606670798</c:v>
                </c:pt>
                <c:pt idx="7">
                  <c:v>1.560264454839585</c:v>
                </c:pt>
                <c:pt idx="8">
                  <c:v>1.5576486851791544</c:v>
                </c:pt>
                <c:pt idx="9">
                  <c:v>1.5060442789732984</c:v>
                </c:pt>
                <c:pt idx="10">
                  <c:v>1.4338460212862656</c:v>
                </c:pt>
                <c:pt idx="11">
                  <c:v>1.4414118376646268</c:v>
                </c:pt>
                <c:pt idx="12">
                  <c:v>1.2791938912753857</c:v>
                </c:pt>
                <c:pt idx="13">
                  <c:v>1.2796745579136863</c:v>
                </c:pt>
                <c:pt idx="14">
                  <c:v>1.5984128510959099</c:v>
                </c:pt>
                <c:pt idx="15">
                  <c:v>1.4063441126038245</c:v>
                </c:pt>
                <c:pt idx="16">
                  <c:v>1.2744765646160139</c:v>
                </c:pt>
                <c:pt idx="17">
                  <c:v>1.4595686203506966</c:v>
                </c:pt>
                <c:pt idx="18">
                  <c:v>1.4233740779874522</c:v>
                </c:pt>
                <c:pt idx="19">
                  <c:v>1.2906997709923884</c:v>
                </c:pt>
                <c:pt idx="20">
                  <c:v>1.4886748431005545</c:v>
                </c:pt>
                <c:pt idx="21">
                  <c:v>1.4619737329009017</c:v>
                </c:pt>
                <c:pt idx="22">
                  <c:v>1.3830171490685845</c:v>
                </c:pt>
                <c:pt idx="23">
                  <c:v>1.3322685173955027</c:v>
                </c:pt>
                <c:pt idx="24">
                  <c:v>1.255365262294232</c:v>
                </c:pt>
                <c:pt idx="25">
                  <c:v>1.5446226084697499</c:v>
                </c:pt>
                <c:pt idx="26">
                  <c:v>1.4392011849703144</c:v>
                </c:pt>
                <c:pt idx="27">
                  <c:v>1.2733906943222992</c:v>
                </c:pt>
                <c:pt idx="28">
                  <c:v>1.6548331983458286</c:v>
                </c:pt>
                <c:pt idx="29">
                  <c:v>1.4306524624619559</c:v>
                </c:pt>
                <c:pt idx="30">
                  <c:v>1.3070014940506798</c:v>
                </c:pt>
                <c:pt idx="31">
                  <c:v>1.2876020905727015</c:v>
                </c:pt>
                <c:pt idx="32">
                  <c:v>1.6223638066232533</c:v>
                </c:pt>
                <c:pt idx="33">
                  <c:v>1.5570882598651707</c:v>
                </c:pt>
                <c:pt idx="34">
                  <c:v>1.3928631815919901</c:v>
                </c:pt>
                <c:pt idx="35">
                  <c:v>1.2707091284976606</c:v>
                </c:pt>
                <c:pt idx="36">
                  <c:v>1.3386920876375885</c:v>
                </c:pt>
                <c:pt idx="37">
                  <c:v>1.3155432251361767</c:v>
                </c:pt>
                <c:pt idx="38">
                  <c:v>1.2759867140008239</c:v>
                </c:pt>
                <c:pt idx="39">
                  <c:v>1.5821370027676593</c:v>
                </c:pt>
                <c:pt idx="40">
                  <c:v>1.5066504983170208</c:v>
                </c:pt>
                <c:pt idx="41">
                  <c:v>1.2876631090862753</c:v>
                </c:pt>
                <c:pt idx="42">
                  <c:v>1.3086272649809176</c:v>
                </c:pt>
                <c:pt idx="43">
                  <c:v>1.2944599982345317</c:v>
                </c:pt>
                <c:pt idx="44">
                  <c:v>1.3422709077007333</c:v>
                </c:pt>
                <c:pt idx="45">
                  <c:v>1.652690961712213</c:v>
                </c:pt>
                <c:pt idx="46">
                  <c:v>1.3349969343031431</c:v>
                </c:pt>
                <c:pt idx="47">
                  <c:v>1.5102001855660241</c:v>
                </c:pt>
                <c:pt idx="48">
                  <c:v>1.6341439094812378</c:v>
                </c:pt>
                <c:pt idx="49">
                  <c:v>1.5357963869809335</c:v>
                </c:pt>
                <c:pt idx="50">
                  <c:v>1.4398605754279645</c:v>
                </c:pt>
                <c:pt idx="51">
                  <c:v>1.3177707027678962</c:v>
                </c:pt>
                <c:pt idx="52">
                  <c:v>1.5674221354930411</c:v>
                </c:pt>
                <c:pt idx="53">
                  <c:v>1.469158674869032</c:v>
                </c:pt>
                <c:pt idx="54">
                  <c:v>1.5784414675323832</c:v>
                </c:pt>
                <c:pt idx="55">
                  <c:v>1.4473450841544502</c:v>
                </c:pt>
                <c:pt idx="56">
                  <c:v>1.3755095009087797</c:v>
                </c:pt>
                <c:pt idx="57">
                  <c:v>1.4231158399773629</c:v>
                </c:pt>
                <c:pt idx="58">
                  <c:v>1.3755530831580662</c:v>
                </c:pt>
                <c:pt idx="59">
                  <c:v>1.5260702286225054</c:v>
                </c:pt>
                <c:pt idx="60">
                  <c:v>1.4284795994111397</c:v>
                </c:pt>
                <c:pt idx="61">
                  <c:v>1.262673216063996</c:v>
                </c:pt>
                <c:pt idx="62">
                  <c:v>1.2606784788726018</c:v>
                </c:pt>
                <c:pt idx="63">
                  <c:v>1.2517562681437047</c:v>
                </c:pt>
                <c:pt idx="64">
                  <c:v>1.3602659237352419</c:v>
                </c:pt>
                <c:pt idx="65">
                  <c:v>1.3763585163800702</c:v>
                </c:pt>
                <c:pt idx="66">
                  <c:v>1.3139500582434729</c:v>
                </c:pt>
                <c:pt idx="67">
                  <c:v>1.3273660884506002</c:v>
                </c:pt>
                <c:pt idx="68">
                  <c:v>1.6061192452363524</c:v>
                </c:pt>
                <c:pt idx="69">
                  <c:v>1.3048103200714778</c:v>
                </c:pt>
                <c:pt idx="70">
                  <c:v>1.3241977965154466</c:v>
                </c:pt>
                <c:pt idx="71">
                  <c:v>1.2813890415934792</c:v>
                </c:pt>
                <c:pt idx="72">
                  <c:v>1.3025510961531808</c:v>
                </c:pt>
                <c:pt idx="73">
                  <c:v>1.3429938549052434</c:v>
                </c:pt>
                <c:pt idx="74">
                  <c:v>1.2876814909613969</c:v>
                </c:pt>
                <c:pt idx="75">
                  <c:v>1.3200675442392482</c:v>
                </c:pt>
                <c:pt idx="76">
                  <c:v>1.4225537596478903</c:v>
                </c:pt>
                <c:pt idx="77">
                  <c:v>1.3668017356163134</c:v>
                </c:pt>
                <c:pt idx="78">
                  <c:v>1.3548961362483165</c:v>
                </c:pt>
                <c:pt idx="79">
                  <c:v>1.4537690588091363</c:v>
                </c:pt>
                <c:pt idx="80">
                  <c:v>1.3340802451959246</c:v>
                </c:pt>
                <c:pt idx="81">
                  <c:v>1.4687605972078182</c:v>
                </c:pt>
                <c:pt idx="82">
                  <c:v>1.4016108316431419</c:v>
                </c:pt>
                <c:pt idx="83">
                  <c:v>1.6074482185326311</c:v>
                </c:pt>
                <c:pt idx="84">
                  <c:v>1.4474174582011965</c:v>
                </c:pt>
                <c:pt idx="85">
                  <c:v>1.5546082753197066</c:v>
                </c:pt>
                <c:pt idx="86">
                  <c:v>1.6262415220298196</c:v>
                </c:pt>
                <c:pt idx="87">
                  <c:v>1.5950553785743895</c:v>
                </c:pt>
                <c:pt idx="88">
                  <c:v>1.3754456881707704</c:v>
                </c:pt>
                <c:pt idx="89">
                  <c:v>1.6234257164851427</c:v>
                </c:pt>
                <c:pt idx="90">
                  <c:v>1.2633769593073885</c:v>
                </c:pt>
                <c:pt idx="91">
                  <c:v>1.4299195483376181</c:v>
                </c:pt>
                <c:pt idx="92">
                  <c:v>1.2587325617720937</c:v>
                </c:pt>
                <c:pt idx="93">
                  <c:v>1.4415984288941934</c:v>
                </c:pt>
                <c:pt idx="94">
                  <c:v>1.4287193177862036</c:v>
                </c:pt>
                <c:pt idx="95">
                  <c:v>1.6147510275622359</c:v>
                </c:pt>
                <c:pt idx="96">
                  <c:v>1.3019929687855789</c:v>
                </c:pt>
                <c:pt idx="97">
                  <c:v>1.628917365208169</c:v>
                </c:pt>
                <c:pt idx="98">
                  <c:v>1.51276282550201</c:v>
                </c:pt>
                <c:pt idx="99">
                  <c:v>1.5251440096361699</c:v>
                </c:pt>
                <c:pt idx="100">
                  <c:v>1.5843635622003496</c:v>
                </c:pt>
                <c:pt idx="101">
                  <c:v>1.3108802553468721</c:v>
                </c:pt>
                <c:pt idx="102">
                  <c:v>1.2818964047668622</c:v>
                </c:pt>
                <c:pt idx="103">
                  <c:v>1.6511605655492509</c:v>
                </c:pt>
                <c:pt idx="104">
                  <c:v>1.5063221737185648</c:v>
                </c:pt>
                <c:pt idx="105">
                  <c:v>1.6267990180660972</c:v>
                </c:pt>
                <c:pt idx="106">
                  <c:v>1.3979226412505366</c:v>
                </c:pt>
                <c:pt idx="107">
                  <c:v>1.5338944664360148</c:v>
                </c:pt>
                <c:pt idx="108">
                  <c:v>1.427888428454684</c:v>
                </c:pt>
                <c:pt idx="109">
                  <c:v>1.4049332565578034</c:v>
                </c:pt>
                <c:pt idx="110">
                  <c:v>1.5386930566900716</c:v>
                </c:pt>
                <c:pt idx="111">
                  <c:v>1.4021079224504014</c:v>
                </c:pt>
                <c:pt idx="112">
                  <c:v>1.3860319643379695</c:v>
                </c:pt>
                <c:pt idx="113">
                  <c:v>1.6369940272361123</c:v>
                </c:pt>
                <c:pt idx="114">
                  <c:v>1.4440665025184016</c:v>
                </c:pt>
                <c:pt idx="115">
                  <c:v>1.4757836454902813</c:v>
                </c:pt>
                <c:pt idx="116">
                  <c:v>1.4551556651750692</c:v>
                </c:pt>
                <c:pt idx="117">
                  <c:v>1.6426190222219139</c:v>
                </c:pt>
                <c:pt idx="118">
                  <c:v>1.4799560225494652</c:v>
                </c:pt>
                <c:pt idx="119">
                  <c:v>1.3752169170108812</c:v>
                </c:pt>
                <c:pt idx="120">
                  <c:v>1.3625098738733983</c:v>
                </c:pt>
                <c:pt idx="121">
                  <c:v>1.3283894940203536</c:v>
                </c:pt>
                <c:pt idx="122">
                  <c:v>1.2705824533130732</c:v>
                </c:pt>
                <c:pt idx="123">
                  <c:v>1.4493358929768987</c:v>
                </c:pt>
                <c:pt idx="124">
                  <c:v>1.2572004184844963</c:v>
                </c:pt>
                <c:pt idx="125">
                  <c:v>1.33007458117426</c:v>
                </c:pt>
                <c:pt idx="126">
                  <c:v>1.4458162852784944</c:v>
                </c:pt>
                <c:pt idx="127">
                  <c:v>1.5334943071981673</c:v>
                </c:pt>
                <c:pt idx="128">
                  <c:v>1.3265478802665935</c:v>
                </c:pt>
                <c:pt idx="129">
                  <c:v>1.428739809164679</c:v>
                </c:pt>
                <c:pt idx="130">
                  <c:v>1.3230109938394814</c:v>
                </c:pt>
                <c:pt idx="131">
                  <c:v>1.5280884982475171</c:v>
                </c:pt>
                <c:pt idx="132">
                  <c:v>1.6063311811102252</c:v>
                </c:pt>
                <c:pt idx="133">
                  <c:v>1.326510337899182</c:v>
                </c:pt>
                <c:pt idx="134">
                  <c:v>1.3852837763396768</c:v>
                </c:pt>
                <c:pt idx="135">
                  <c:v>1.3573484944671497</c:v>
                </c:pt>
                <c:pt idx="136">
                  <c:v>1.264412393952252</c:v>
                </c:pt>
                <c:pt idx="137">
                  <c:v>1.4554436824567032</c:v>
                </c:pt>
                <c:pt idx="138">
                  <c:v>1.5515871888187325</c:v>
                </c:pt>
                <c:pt idx="139">
                  <c:v>1.2742433742776706</c:v>
                </c:pt>
                <c:pt idx="140">
                  <c:v>1.6597601942515905</c:v>
                </c:pt>
                <c:pt idx="141">
                  <c:v>1.2667611809208021</c:v>
                </c:pt>
                <c:pt idx="142">
                  <c:v>1.5199815191112511</c:v>
                </c:pt>
                <c:pt idx="143">
                  <c:v>1.3120875127329898</c:v>
                </c:pt>
                <c:pt idx="144">
                  <c:v>1.3873970570995937</c:v>
                </c:pt>
                <c:pt idx="145">
                  <c:v>1.2914036220655456</c:v>
                </c:pt>
                <c:pt idx="146">
                  <c:v>1.4574989086207639</c:v>
                </c:pt>
                <c:pt idx="147">
                  <c:v>1.5928801422383603</c:v>
                </c:pt>
                <c:pt idx="148">
                  <c:v>1.5395410364173214</c:v>
                </c:pt>
                <c:pt idx="149">
                  <c:v>1.279348869285285</c:v>
                </c:pt>
                <c:pt idx="150">
                  <c:v>1.3913014252988614</c:v>
                </c:pt>
                <c:pt idx="151">
                  <c:v>1.3021116413161085</c:v>
                </c:pt>
                <c:pt idx="152">
                  <c:v>1.4961037931981129</c:v>
                </c:pt>
                <c:pt idx="153">
                  <c:v>1.3062638022179485</c:v>
                </c:pt>
                <c:pt idx="154">
                  <c:v>1.4800345803016284</c:v>
                </c:pt>
                <c:pt idx="155">
                  <c:v>1.2545428862804286</c:v>
                </c:pt>
                <c:pt idx="156">
                  <c:v>1.2788911009527377</c:v>
                </c:pt>
                <c:pt idx="157">
                  <c:v>1.473643432054949</c:v>
                </c:pt>
                <c:pt idx="158">
                  <c:v>1.5775003272290415</c:v>
                </c:pt>
                <c:pt idx="159">
                  <c:v>1.6531083075674875</c:v>
                </c:pt>
                <c:pt idx="160">
                  <c:v>1.3424104216114354</c:v>
                </c:pt>
                <c:pt idx="161">
                  <c:v>1.3669758358278472</c:v>
                </c:pt>
                <c:pt idx="162">
                  <c:v>1.6570102590265903</c:v>
                </c:pt>
                <c:pt idx="163">
                  <c:v>1.4504901898625171</c:v>
                </c:pt>
                <c:pt idx="164">
                  <c:v>1.4833082984078461</c:v>
                </c:pt>
                <c:pt idx="165">
                  <c:v>1.6513685669733933</c:v>
                </c:pt>
                <c:pt idx="166">
                  <c:v>1.2635218264029289</c:v>
                </c:pt>
                <c:pt idx="167">
                  <c:v>1.3065594154361055</c:v>
                </c:pt>
                <c:pt idx="168">
                  <c:v>1.318718267310613</c:v>
                </c:pt>
                <c:pt idx="169">
                  <c:v>1.4263668437021177</c:v>
                </c:pt>
                <c:pt idx="170">
                  <c:v>1.2659447043139263</c:v>
                </c:pt>
                <c:pt idx="171">
                  <c:v>1.3880025320670968</c:v>
                </c:pt>
                <c:pt idx="172">
                  <c:v>1.6147586250094275</c:v>
                </c:pt>
                <c:pt idx="173">
                  <c:v>1.3970411945030936</c:v>
                </c:pt>
                <c:pt idx="174">
                  <c:v>1.3213825332484814</c:v>
                </c:pt>
                <c:pt idx="175">
                  <c:v>1.4539065767607788</c:v>
                </c:pt>
                <c:pt idx="176">
                  <c:v>1.3628004641551956</c:v>
                </c:pt>
                <c:pt idx="177">
                  <c:v>1.3573241050891758</c:v>
                </c:pt>
                <c:pt idx="178">
                  <c:v>1.3429743006263875</c:v>
                </c:pt>
                <c:pt idx="179">
                  <c:v>1.5764991158584294</c:v>
                </c:pt>
                <c:pt idx="180">
                  <c:v>1.5641560765489637</c:v>
                </c:pt>
                <c:pt idx="181">
                  <c:v>1.2890147922499597</c:v>
                </c:pt>
                <c:pt idx="182">
                  <c:v>1.3233886171560278</c:v>
                </c:pt>
                <c:pt idx="183">
                  <c:v>1.41858766461307</c:v>
                </c:pt>
                <c:pt idx="184">
                  <c:v>1.4657242351677575</c:v>
                </c:pt>
                <c:pt idx="185">
                  <c:v>1.3057553684447873</c:v>
                </c:pt>
                <c:pt idx="186">
                  <c:v>1.3441540144703563</c:v>
                </c:pt>
                <c:pt idx="187">
                  <c:v>1.4858532265568034</c:v>
                </c:pt>
                <c:pt idx="188">
                  <c:v>1.31945306568561</c:v>
                </c:pt>
                <c:pt idx="189">
                  <c:v>1.6075003755128026</c:v>
                </c:pt>
                <c:pt idx="190">
                  <c:v>1.3844431124477328</c:v>
                </c:pt>
                <c:pt idx="191">
                  <c:v>1.5115351951115599</c:v>
                </c:pt>
                <c:pt idx="192">
                  <c:v>1.3158726553269253</c:v>
                </c:pt>
                <c:pt idx="193">
                  <c:v>1.4422652554213549</c:v>
                </c:pt>
                <c:pt idx="194">
                  <c:v>1.3203966750718072</c:v>
                </c:pt>
                <c:pt idx="195">
                  <c:v>1.5448924105124187</c:v>
                </c:pt>
                <c:pt idx="196">
                  <c:v>1.6554072773808894</c:v>
                </c:pt>
                <c:pt idx="197">
                  <c:v>1.4526672069864508</c:v>
                </c:pt>
                <c:pt idx="198">
                  <c:v>1.3261493489296516</c:v>
                </c:pt>
                <c:pt idx="199">
                  <c:v>1.5356040316427166</c:v>
                </c:pt>
                <c:pt idx="200">
                  <c:v>1.2930982667144071</c:v>
                </c:pt>
                <c:pt idx="201">
                  <c:v>1.3046599096529961</c:v>
                </c:pt>
                <c:pt idx="202">
                  <c:v>1.6527047543307252</c:v>
                </c:pt>
                <c:pt idx="203">
                  <c:v>1.2568769739769361</c:v>
                </c:pt>
                <c:pt idx="204">
                  <c:v>1.4192602789100084</c:v>
                </c:pt>
                <c:pt idx="205">
                  <c:v>1.3069314079085248</c:v>
                </c:pt>
                <c:pt idx="206">
                  <c:v>1.6121181032420531</c:v>
                </c:pt>
                <c:pt idx="207">
                  <c:v>1.4849878832651313</c:v>
                </c:pt>
                <c:pt idx="208">
                  <c:v>1.6337873423672997</c:v>
                </c:pt>
                <c:pt idx="209">
                  <c:v>1.4800136405977857</c:v>
                </c:pt>
                <c:pt idx="210">
                  <c:v>1.3943477105684523</c:v>
                </c:pt>
                <c:pt idx="211">
                  <c:v>1.2804583751829224</c:v>
                </c:pt>
                <c:pt idx="212">
                  <c:v>1.6214564904911135</c:v>
                </c:pt>
                <c:pt idx="213">
                  <c:v>1.363267237067133</c:v>
                </c:pt>
                <c:pt idx="214">
                  <c:v>1.2732167236035807</c:v>
                </c:pt>
                <c:pt idx="215">
                  <c:v>1.3169647376188944</c:v>
                </c:pt>
                <c:pt idx="216">
                  <c:v>1.5594529635654879</c:v>
                </c:pt>
                <c:pt idx="217">
                  <c:v>1.3334781935080211</c:v>
                </c:pt>
                <c:pt idx="218">
                  <c:v>1.5923491453953036</c:v>
                </c:pt>
                <c:pt idx="219">
                  <c:v>1.3871095373158655</c:v>
                </c:pt>
                <c:pt idx="220">
                  <c:v>1.547462999520022</c:v>
                </c:pt>
                <c:pt idx="221">
                  <c:v>1.4652814936048586</c:v>
                </c:pt>
                <c:pt idx="222">
                  <c:v>1.2954034510439372</c:v>
                </c:pt>
                <c:pt idx="223">
                  <c:v>1.4377978376654112</c:v>
                </c:pt>
                <c:pt idx="224">
                  <c:v>1.3714356332490287</c:v>
                </c:pt>
                <c:pt idx="225">
                  <c:v>1.4611550991347708</c:v>
                </c:pt>
                <c:pt idx="226">
                  <c:v>1.4965220771381209</c:v>
                </c:pt>
                <c:pt idx="227">
                  <c:v>1.6141465281118101</c:v>
                </c:pt>
                <c:pt idx="228">
                  <c:v>1.3651940567074541</c:v>
                </c:pt>
                <c:pt idx="229">
                  <c:v>1.2538142891184176</c:v>
                </c:pt>
                <c:pt idx="230">
                  <c:v>1.4300620612443993</c:v>
                </c:pt>
                <c:pt idx="231">
                  <c:v>1.2925342363129293</c:v>
                </c:pt>
                <c:pt idx="232">
                  <c:v>1.2663904652179998</c:v>
                </c:pt>
                <c:pt idx="233">
                  <c:v>1.60491859790172</c:v>
                </c:pt>
                <c:pt idx="234">
                  <c:v>1.6146213182191502</c:v>
                </c:pt>
                <c:pt idx="235">
                  <c:v>1.3387004028553493</c:v>
                </c:pt>
                <c:pt idx="236">
                  <c:v>1.2939820032510316</c:v>
                </c:pt>
                <c:pt idx="237">
                  <c:v>1.6580653705839292</c:v>
                </c:pt>
                <c:pt idx="238">
                  <c:v>1.306048703132908</c:v>
                </c:pt>
                <c:pt idx="239">
                  <c:v>1.2686266975424318</c:v>
                </c:pt>
                <c:pt idx="240">
                  <c:v>1.3752105974797972</c:v>
                </c:pt>
                <c:pt idx="241">
                  <c:v>1.2836029966823757</c:v>
                </c:pt>
                <c:pt idx="242">
                  <c:v>1.2678767876092769</c:v>
                </c:pt>
                <c:pt idx="243">
                  <c:v>1.4329136268714464</c:v>
                </c:pt>
                <c:pt idx="244">
                  <c:v>1.3511834989909226</c:v>
                </c:pt>
                <c:pt idx="245">
                  <c:v>1.3472227879760013</c:v>
                </c:pt>
                <c:pt idx="246">
                  <c:v>1.300709393991174</c:v>
                </c:pt>
                <c:pt idx="247">
                  <c:v>1.6523984993468515</c:v>
                </c:pt>
                <c:pt idx="248">
                  <c:v>1.5691541313915733</c:v>
                </c:pt>
                <c:pt idx="249">
                  <c:v>1.2751219136422389</c:v>
                </c:pt>
                <c:pt idx="250">
                  <c:v>1.3423298310680281</c:v>
                </c:pt>
                <c:pt idx="251">
                  <c:v>1.5685169711737483</c:v>
                </c:pt>
                <c:pt idx="252">
                  <c:v>1.3440006205079931</c:v>
                </c:pt>
                <c:pt idx="253">
                  <c:v>1.3402429175055592</c:v>
                </c:pt>
                <c:pt idx="254">
                  <c:v>1.5644694900055538</c:v>
                </c:pt>
                <c:pt idx="255">
                  <c:v>1.302251604181891</c:v>
                </c:pt>
                <c:pt idx="256">
                  <c:v>1.6180391231116831</c:v>
                </c:pt>
                <c:pt idx="257">
                  <c:v>1.4094875397012192</c:v>
                </c:pt>
                <c:pt idx="258">
                  <c:v>1.3635467863078867</c:v>
                </c:pt>
                <c:pt idx="259">
                  <c:v>1.6504320368400827</c:v>
                </c:pt>
                <c:pt idx="260">
                  <c:v>1.361364006179927</c:v>
                </c:pt>
                <c:pt idx="261">
                  <c:v>1.4236752603870071</c:v>
                </c:pt>
                <c:pt idx="262">
                  <c:v>1.3045095108406408</c:v>
                </c:pt>
                <c:pt idx="263">
                  <c:v>1.5499883823626943</c:v>
                </c:pt>
                <c:pt idx="264">
                  <c:v>1.4574550086991456</c:v>
                </c:pt>
                <c:pt idx="265">
                  <c:v>1.6635864544418264</c:v>
                </c:pt>
                <c:pt idx="266">
                  <c:v>1.5945016283195412</c:v>
                </c:pt>
                <c:pt idx="267">
                  <c:v>1.327075714476271</c:v>
                </c:pt>
                <c:pt idx="268">
                  <c:v>1.5892743375905674</c:v>
                </c:pt>
                <c:pt idx="269">
                  <c:v>1.2918641547122243</c:v>
                </c:pt>
                <c:pt idx="270">
                  <c:v>1.3409350559423951</c:v>
                </c:pt>
                <c:pt idx="271">
                  <c:v>1.3550730162658664</c:v>
                </c:pt>
                <c:pt idx="272">
                  <c:v>1.2749177162599963</c:v>
                </c:pt>
                <c:pt idx="273">
                  <c:v>1.5303614870860136</c:v>
                </c:pt>
                <c:pt idx="274">
                  <c:v>1.4775491091548831</c:v>
                </c:pt>
                <c:pt idx="275">
                  <c:v>1.6264210445941636</c:v>
                </c:pt>
                <c:pt idx="276">
                  <c:v>1.3108066641197358</c:v>
                </c:pt>
                <c:pt idx="277">
                  <c:v>1.5912396844266326</c:v>
                </c:pt>
                <c:pt idx="278">
                  <c:v>1.2916717810566734</c:v>
                </c:pt>
                <c:pt idx="279">
                  <c:v>1.305467398384925</c:v>
                </c:pt>
                <c:pt idx="280">
                  <c:v>1.4222852906172523</c:v>
                </c:pt>
                <c:pt idx="281">
                  <c:v>1.3588859216613309</c:v>
                </c:pt>
                <c:pt idx="282">
                  <c:v>1.6238960638499809</c:v>
                </c:pt>
                <c:pt idx="283">
                  <c:v>1.4199937600462038</c:v>
                </c:pt>
                <c:pt idx="285">
                  <c:v>1.4254503415362185</c:v>
                </c:pt>
                <c:pt idx="286">
                  <c:v>1.6635864544418264</c:v>
                </c:pt>
                <c:pt idx="287">
                  <c:v>1.2517562681437047</c:v>
                </c:pt>
                <c:pt idx="288">
                  <c:v>1.407915826152522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76-4E41-9BBB-9DC14D0D38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9113696"/>
        <c:axId val="459114024"/>
      </c:lineChart>
      <c:catAx>
        <c:axId val="45911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114024"/>
        <c:crosses val="autoZero"/>
        <c:auto val="1"/>
        <c:lblAlgn val="ctr"/>
        <c:lblOffset val="100"/>
        <c:noMultiLvlLbl val="0"/>
      </c:catAx>
      <c:valAx>
        <c:axId val="459114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113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3A51BC-4F59-42A0-8CD2-EA2143D392DC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4EF97C27-460C-4EDF-AA15-957835460230}">
      <dgm:prSet phldrT="[Text]"/>
      <dgm:spPr/>
      <dgm:t>
        <a:bodyPr/>
        <a:lstStyle/>
        <a:p>
          <a:r>
            <a:rPr lang="en-CA"/>
            <a:t>MCTS</a:t>
          </a:r>
        </a:p>
      </dgm:t>
    </dgm:pt>
    <dgm:pt modelId="{2C34F157-4317-4AB0-BF32-E759E08CC050}" type="parTrans" cxnId="{607F1FC8-4796-4FEC-B90E-59E541B8009E}">
      <dgm:prSet/>
      <dgm:spPr/>
      <dgm:t>
        <a:bodyPr/>
        <a:lstStyle/>
        <a:p>
          <a:endParaRPr lang="en-CA"/>
        </a:p>
      </dgm:t>
    </dgm:pt>
    <dgm:pt modelId="{DE6E6E05-D143-4227-8DD9-386271B132AD}" type="sibTrans" cxnId="{607F1FC8-4796-4FEC-B90E-59E541B8009E}">
      <dgm:prSet/>
      <dgm:spPr/>
      <dgm:t>
        <a:bodyPr/>
        <a:lstStyle/>
        <a:p>
          <a:endParaRPr lang="en-CA"/>
        </a:p>
      </dgm:t>
    </dgm:pt>
    <dgm:pt modelId="{23BDD439-4D0C-4A86-886E-66FA2964B6DF}">
      <dgm:prSet phldrT="[Text]"/>
      <dgm:spPr/>
      <dgm:t>
        <a:bodyPr/>
        <a:lstStyle/>
        <a:p>
          <a:r>
            <a:rPr lang="en-CA"/>
            <a:t>Average time of 7.5 seconds</a:t>
          </a:r>
        </a:p>
      </dgm:t>
    </dgm:pt>
    <dgm:pt modelId="{AC236191-C84C-4F11-90FE-EC5EB7FD1888}" type="parTrans" cxnId="{FD66E07F-EB0F-4142-BE79-D9A452F1FC0E}">
      <dgm:prSet/>
      <dgm:spPr/>
      <dgm:t>
        <a:bodyPr/>
        <a:lstStyle/>
        <a:p>
          <a:endParaRPr lang="en-CA"/>
        </a:p>
      </dgm:t>
    </dgm:pt>
    <dgm:pt modelId="{05C6B985-6F86-4191-ABEC-D33C6B57C195}" type="sibTrans" cxnId="{FD66E07F-EB0F-4142-BE79-D9A452F1FC0E}">
      <dgm:prSet/>
      <dgm:spPr/>
      <dgm:t>
        <a:bodyPr/>
        <a:lstStyle/>
        <a:p>
          <a:endParaRPr lang="en-CA"/>
        </a:p>
      </dgm:t>
    </dgm:pt>
    <dgm:pt modelId="{198B523F-8CEA-470E-8AE0-2E894F4EF928}">
      <dgm:prSet phldrT="[Text]"/>
      <dgm:spPr/>
      <dgm:t>
        <a:bodyPr/>
        <a:lstStyle/>
        <a:p>
          <a:r>
            <a:rPr lang="en-CA"/>
            <a:t>Performance measure= 13.48</a:t>
          </a:r>
        </a:p>
      </dgm:t>
    </dgm:pt>
    <dgm:pt modelId="{D0E569BA-7296-464A-9341-A2E61ADD2D66}" type="parTrans" cxnId="{7DB2238A-6FDB-4AFD-8B89-4E1C16B73969}">
      <dgm:prSet/>
      <dgm:spPr/>
      <dgm:t>
        <a:bodyPr/>
        <a:lstStyle/>
        <a:p>
          <a:endParaRPr lang="en-CA"/>
        </a:p>
      </dgm:t>
    </dgm:pt>
    <dgm:pt modelId="{66F18571-D8F1-4E31-9A21-878D22175E36}" type="sibTrans" cxnId="{7DB2238A-6FDB-4AFD-8B89-4E1C16B73969}">
      <dgm:prSet/>
      <dgm:spPr/>
      <dgm:t>
        <a:bodyPr/>
        <a:lstStyle/>
        <a:p>
          <a:endParaRPr lang="en-CA"/>
        </a:p>
      </dgm:t>
    </dgm:pt>
    <dgm:pt modelId="{D38C36AC-D897-49AE-8D62-50441F2507D3}">
      <dgm:prSet phldrT="[Text]"/>
      <dgm:spPr/>
      <dgm:t>
        <a:bodyPr/>
        <a:lstStyle/>
        <a:p>
          <a:r>
            <a:rPr lang="en-CA"/>
            <a:t>Heuristc</a:t>
          </a:r>
        </a:p>
      </dgm:t>
    </dgm:pt>
    <dgm:pt modelId="{1B74D82D-1C0E-40C8-80EC-3543AEFE7B49}" type="parTrans" cxnId="{6992D74F-A09F-4D71-8E11-8DAEAFBAB559}">
      <dgm:prSet/>
      <dgm:spPr/>
      <dgm:t>
        <a:bodyPr/>
        <a:lstStyle/>
        <a:p>
          <a:endParaRPr lang="en-CA"/>
        </a:p>
      </dgm:t>
    </dgm:pt>
    <dgm:pt modelId="{CCCE42D6-244F-4942-A3B7-68625F73FFDC}" type="sibTrans" cxnId="{6992D74F-A09F-4D71-8E11-8DAEAFBAB559}">
      <dgm:prSet/>
      <dgm:spPr/>
      <dgm:t>
        <a:bodyPr/>
        <a:lstStyle/>
        <a:p>
          <a:endParaRPr lang="en-CA"/>
        </a:p>
      </dgm:t>
    </dgm:pt>
    <dgm:pt modelId="{6728E448-FA3D-47B3-8635-EE2EC94D91FB}">
      <dgm:prSet phldrT="[Text]"/>
      <dgm:spPr/>
      <dgm:t>
        <a:bodyPr/>
        <a:lstStyle/>
        <a:p>
          <a:r>
            <a:rPr lang="en-CA"/>
            <a:t>Average of 17.6</a:t>
          </a:r>
        </a:p>
      </dgm:t>
    </dgm:pt>
    <dgm:pt modelId="{8A6C32C7-BACC-4822-994A-683B891F88A4}" type="parTrans" cxnId="{01349BAA-B0CF-411A-9613-28AB8D04B5CD}">
      <dgm:prSet/>
      <dgm:spPr/>
      <dgm:t>
        <a:bodyPr/>
        <a:lstStyle/>
        <a:p>
          <a:endParaRPr lang="en-CA"/>
        </a:p>
      </dgm:t>
    </dgm:pt>
    <dgm:pt modelId="{B7E0F3AB-F74F-4DD0-A277-B4911CC71705}" type="sibTrans" cxnId="{01349BAA-B0CF-411A-9613-28AB8D04B5CD}">
      <dgm:prSet/>
      <dgm:spPr/>
      <dgm:t>
        <a:bodyPr/>
        <a:lstStyle/>
        <a:p>
          <a:endParaRPr lang="en-CA"/>
        </a:p>
      </dgm:t>
    </dgm:pt>
    <dgm:pt modelId="{A594C8D8-240E-4A74-BEBD-E6D6563E7DC7}">
      <dgm:prSet phldrT="[Text]"/>
      <dgm:spPr/>
      <dgm:t>
        <a:bodyPr/>
        <a:lstStyle/>
        <a:p>
          <a:r>
            <a:rPr lang="en-CA"/>
            <a:t>Performance measure = 1.4</a:t>
          </a:r>
        </a:p>
      </dgm:t>
    </dgm:pt>
    <dgm:pt modelId="{D1CF8D1F-DDAD-42C9-A1A2-382CB05B132A}" type="parTrans" cxnId="{AD1900B2-139D-4FEF-B60D-77AB582D0CA4}">
      <dgm:prSet/>
      <dgm:spPr/>
      <dgm:t>
        <a:bodyPr/>
        <a:lstStyle/>
        <a:p>
          <a:endParaRPr lang="en-CA"/>
        </a:p>
      </dgm:t>
    </dgm:pt>
    <dgm:pt modelId="{BC857B0A-D84A-41CA-82F7-A78292D4CB01}" type="sibTrans" cxnId="{AD1900B2-139D-4FEF-B60D-77AB582D0CA4}">
      <dgm:prSet/>
      <dgm:spPr/>
      <dgm:t>
        <a:bodyPr/>
        <a:lstStyle/>
        <a:p>
          <a:endParaRPr lang="en-CA"/>
        </a:p>
      </dgm:t>
    </dgm:pt>
    <dgm:pt modelId="{D8043A59-85DD-454E-BC17-12B781BAE104}">
      <dgm:prSet phldrT="[Text]"/>
      <dgm:spPr/>
      <dgm:t>
        <a:bodyPr/>
        <a:lstStyle/>
        <a:p>
          <a:r>
            <a:rPr lang="en-CA"/>
            <a:t>Won 0 games</a:t>
          </a:r>
        </a:p>
      </dgm:t>
    </dgm:pt>
    <dgm:pt modelId="{0FE1838B-5140-4635-85DE-E93798F6C171}" type="parTrans" cxnId="{9A633603-2C33-442A-9496-E8046F61148F}">
      <dgm:prSet/>
      <dgm:spPr/>
    </dgm:pt>
    <dgm:pt modelId="{2FF1C7EC-A5BA-4B68-9373-10A1808AD643}" type="sibTrans" cxnId="{9A633603-2C33-442A-9496-E8046F61148F}">
      <dgm:prSet/>
      <dgm:spPr/>
    </dgm:pt>
    <dgm:pt modelId="{0B5E76FE-8205-4CAF-A4E6-F204D51963C4}">
      <dgm:prSet phldrT="[Text]"/>
      <dgm:spPr/>
      <dgm:t>
        <a:bodyPr/>
        <a:lstStyle/>
        <a:p>
          <a:r>
            <a:rPr lang="en-CA"/>
            <a:t>Won 19 games</a:t>
          </a:r>
        </a:p>
      </dgm:t>
    </dgm:pt>
    <dgm:pt modelId="{AC826FB0-76A5-4584-B1B3-D3E673378B7A}" type="parTrans" cxnId="{ABA5D61C-866E-4568-B89F-92A30995B50F}">
      <dgm:prSet/>
      <dgm:spPr/>
    </dgm:pt>
    <dgm:pt modelId="{7777DFB5-8C21-48AB-8C40-B7E6EF7F0F9E}" type="sibTrans" cxnId="{ABA5D61C-866E-4568-B89F-92A30995B50F}">
      <dgm:prSet/>
      <dgm:spPr/>
    </dgm:pt>
    <dgm:pt modelId="{04222FAA-6A37-406B-91CA-5735733C16DE}">
      <dgm:prSet phldrT="[Text]"/>
      <dgm:spPr/>
      <dgm:t>
        <a:bodyPr/>
        <a:lstStyle/>
        <a:p>
          <a:r>
            <a:rPr lang="en-CA"/>
            <a:t>Lost 5 againts user</a:t>
          </a:r>
        </a:p>
      </dgm:t>
    </dgm:pt>
    <dgm:pt modelId="{D4CD14B3-B0A5-4C61-8213-1A846380D1F9}" type="parTrans" cxnId="{C1559B22-3637-48DF-AA84-2B6CA8434200}">
      <dgm:prSet/>
      <dgm:spPr/>
    </dgm:pt>
    <dgm:pt modelId="{C9A16A43-C8F4-4CDD-A2A9-9D7639F07096}" type="sibTrans" cxnId="{C1559B22-3637-48DF-AA84-2B6CA8434200}">
      <dgm:prSet/>
      <dgm:spPr/>
    </dgm:pt>
    <dgm:pt modelId="{31013B20-A86D-41E7-BD1F-75A4EFCB06B8}">
      <dgm:prSet phldrT="[Text]"/>
      <dgm:spPr/>
      <dgm:t>
        <a:bodyPr/>
        <a:lstStyle/>
        <a:p>
          <a:r>
            <a:rPr lang="en-CA"/>
            <a:t>Lost 12 against user.</a:t>
          </a:r>
        </a:p>
      </dgm:t>
    </dgm:pt>
    <dgm:pt modelId="{BE2400F7-0569-4FFC-9316-8A9FC87A0F82}" type="parTrans" cxnId="{D8614481-822C-47AE-A713-5FC885A19043}">
      <dgm:prSet/>
      <dgm:spPr/>
    </dgm:pt>
    <dgm:pt modelId="{A75D8506-EB3C-4681-9961-0D2266F7652E}" type="sibTrans" cxnId="{D8614481-822C-47AE-A713-5FC885A19043}">
      <dgm:prSet/>
      <dgm:spPr/>
    </dgm:pt>
    <dgm:pt modelId="{B1077E97-5BCF-4389-BD80-B93BF317C161}" type="pres">
      <dgm:prSet presAssocID="{A73A51BC-4F59-42A0-8CD2-EA2143D392DC}" presName="Name0" presStyleCnt="0">
        <dgm:presLayoutVars>
          <dgm:dir/>
          <dgm:animLvl val="lvl"/>
          <dgm:resizeHandles val="exact"/>
        </dgm:presLayoutVars>
      </dgm:prSet>
      <dgm:spPr/>
    </dgm:pt>
    <dgm:pt modelId="{237F6F4D-5EC7-48AB-BE11-820518DA7691}" type="pres">
      <dgm:prSet presAssocID="{4EF97C27-460C-4EDF-AA15-957835460230}" presName="composite" presStyleCnt="0"/>
      <dgm:spPr/>
    </dgm:pt>
    <dgm:pt modelId="{FDFF8645-B27B-4A7C-A7E0-7C1E758A61FD}" type="pres">
      <dgm:prSet presAssocID="{4EF97C27-460C-4EDF-AA15-957835460230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8EC741D1-FF18-4114-829D-6B677E9BF36E}" type="pres">
      <dgm:prSet presAssocID="{4EF97C27-460C-4EDF-AA15-957835460230}" presName="desTx" presStyleLbl="alignAccFollowNode1" presStyleIdx="0" presStyleCnt="2">
        <dgm:presLayoutVars>
          <dgm:bulletEnabled val="1"/>
        </dgm:presLayoutVars>
      </dgm:prSet>
      <dgm:spPr/>
    </dgm:pt>
    <dgm:pt modelId="{552A495F-FEED-46D1-A0DC-59E0A3D3CB57}" type="pres">
      <dgm:prSet presAssocID="{DE6E6E05-D143-4227-8DD9-386271B132AD}" presName="space" presStyleCnt="0"/>
      <dgm:spPr/>
    </dgm:pt>
    <dgm:pt modelId="{70725859-0A62-498A-AF23-03AC1900684C}" type="pres">
      <dgm:prSet presAssocID="{D38C36AC-D897-49AE-8D62-50441F2507D3}" presName="composite" presStyleCnt="0"/>
      <dgm:spPr/>
    </dgm:pt>
    <dgm:pt modelId="{EA76D4E9-D2CD-4EE2-BE5A-6C4EE56ED56C}" type="pres">
      <dgm:prSet presAssocID="{D38C36AC-D897-49AE-8D62-50441F2507D3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3C2CDE2D-5F34-4714-B9D5-ED2ACCB519C6}" type="pres">
      <dgm:prSet presAssocID="{D38C36AC-D897-49AE-8D62-50441F2507D3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9A633603-2C33-442A-9496-E8046F61148F}" srcId="{D38C36AC-D897-49AE-8D62-50441F2507D3}" destId="{D8043A59-85DD-454E-BC17-12B781BAE104}" srcOrd="2" destOrd="0" parTransId="{0FE1838B-5140-4635-85DE-E93798F6C171}" sibTransId="{2FF1C7EC-A5BA-4B68-9373-10A1808AD643}"/>
    <dgm:cxn modelId="{A2130605-CCA7-4163-B496-DD77A30820AB}" type="presOf" srcId="{A594C8D8-240E-4A74-BEBD-E6D6563E7DC7}" destId="{3C2CDE2D-5F34-4714-B9D5-ED2ACCB519C6}" srcOrd="0" destOrd="1" presId="urn:microsoft.com/office/officeart/2005/8/layout/hList1"/>
    <dgm:cxn modelId="{1706C409-FE34-4AD8-9100-44262C351A2B}" type="presOf" srcId="{6728E448-FA3D-47B3-8635-EE2EC94D91FB}" destId="{3C2CDE2D-5F34-4714-B9D5-ED2ACCB519C6}" srcOrd="0" destOrd="0" presId="urn:microsoft.com/office/officeart/2005/8/layout/hList1"/>
    <dgm:cxn modelId="{ABA5D61C-866E-4568-B89F-92A30995B50F}" srcId="{4EF97C27-460C-4EDF-AA15-957835460230}" destId="{0B5E76FE-8205-4CAF-A4E6-F204D51963C4}" srcOrd="2" destOrd="0" parTransId="{AC826FB0-76A5-4584-B1B3-D3E673378B7A}" sibTransId="{7777DFB5-8C21-48AB-8C40-B7E6EF7F0F9E}"/>
    <dgm:cxn modelId="{7867BF1D-2F95-492A-B04A-2C37F00CAA33}" type="presOf" srcId="{A73A51BC-4F59-42A0-8CD2-EA2143D392DC}" destId="{B1077E97-5BCF-4389-BD80-B93BF317C161}" srcOrd="0" destOrd="0" presId="urn:microsoft.com/office/officeart/2005/8/layout/hList1"/>
    <dgm:cxn modelId="{C1559B22-3637-48DF-AA84-2B6CA8434200}" srcId="{4EF97C27-460C-4EDF-AA15-957835460230}" destId="{04222FAA-6A37-406B-91CA-5735733C16DE}" srcOrd="3" destOrd="0" parTransId="{D4CD14B3-B0A5-4C61-8213-1A846380D1F9}" sibTransId="{C9A16A43-C8F4-4CDD-A2A9-9D7639F07096}"/>
    <dgm:cxn modelId="{25A3C03B-F238-4FF9-B70A-3D350889812C}" type="presOf" srcId="{198B523F-8CEA-470E-8AE0-2E894F4EF928}" destId="{8EC741D1-FF18-4114-829D-6B677E9BF36E}" srcOrd="0" destOrd="1" presId="urn:microsoft.com/office/officeart/2005/8/layout/hList1"/>
    <dgm:cxn modelId="{6992D74F-A09F-4D71-8E11-8DAEAFBAB559}" srcId="{A73A51BC-4F59-42A0-8CD2-EA2143D392DC}" destId="{D38C36AC-D897-49AE-8D62-50441F2507D3}" srcOrd="1" destOrd="0" parTransId="{1B74D82D-1C0E-40C8-80EC-3543AEFE7B49}" sibTransId="{CCCE42D6-244F-4942-A3B7-68625F73FFDC}"/>
    <dgm:cxn modelId="{93582D7B-9D06-4E7C-A29E-64E56A04FC28}" type="presOf" srcId="{31013B20-A86D-41E7-BD1F-75A4EFCB06B8}" destId="{3C2CDE2D-5F34-4714-B9D5-ED2ACCB519C6}" srcOrd="0" destOrd="3" presId="urn:microsoft.com/office/officeart/2005/8/layout/hList1"/>
    <dgm:cxn modelId="{FD66E07F-EB0F-4142-BE79-D9A452F1FC0E}" srcId="{4EF97C27-460C-4EDF-AA15-957835460230}" destId="{23BDD439-4D0C-4A86-886E-66FA2964B6DF}" srcOrd="0" destOrd="0" parTransId="{AC236191-C84C-4F11-90FE-EC5EB7FD1888}" sibTransId="{05C6B985-6F86-4191-ABEC-D33C6B57C195}"/>
    <dgm:cxn modelId="{D8614481-822C-47AE-A713-5FC885A19043}" srcId="{D38C36AC-D897-49AE-8D62-50441F2507D3}" destId="{31013B20-A86D-41E7-BD1F-75A4EFCB06B8}" srcOrd="3" destOrd="0" parTransId="{BE2400F7-0569-4FFC-9316-8A9FC87A0F82}" sibTransId="{A75D8506-EB3C-4681-9961-0D2266F7652E}"/>
    <dgm:cxn modelId="{7DB2238A-6FDB-4AFD-8B89-4E1C16B73969}" srcId="{4EF97C27-460C-4EDF-AA15-957835460230}" destId="{198B523F-8CEA-470E-8AE0-2E894F4EF928}" srcOrd="1" destOrd="0" parTransId="{D0E569BA-7296-464A-9341-A2E61ADD2D66}" sibTransId="{66F18571-D8F1-4E31-9A21-878D22175E36}"/>
    <dgm:cxn modelId="{1CFEB88E-A0FC-4700-ABCE-373BB13130A5}" type="presOf" srcId="{4EF97C27-460C-4EDF-AA15-957835460230}" destId="{FDFF8645-B27B-4A7C-A7E0-7C1E758A61FD}" srcOrd="0" destOrd="0" presId="urn:microsoft.com/office/officeart/2005/8/layout/hList1"/>
    <dgm:cxn modelId="{01349BAA-B0CF-411A-9613-28AB8D04B5CD}" srcId="{D38C36AC-D897-49AE-8D62-50441F2507D3}" destId="{6728E448-FA3D-47B3-8635-EE2EC94D91FB}" srcOrd="0" destOrd="0" parTransId="{8A6C32C7-BACC-4822-994A-683B891F88A4}" sibTransId="{B7E0F3AB-F74F-4DD0-A277-B4911CC71705}"/>
    <dgm:cxn modelId="{AD1900B2-139D-4FEF-B60D-77AB582D0CA4}" srcId="{D38C36AC-D897-49AE-8D62-50441F2507D3}" destId="{A594C8D8-240E-4A74-BEBD-E6D6563E7DC7}" srcOrd="1" destOrd="0" parTransId="{D1CF8D1F-DDAD-42C9-A1A2-382CB05B132A}" sibTransId="{BC857B0A-D84A-41CA-82F7-A78292D4CB01}"/>
    <dgm:cxn modelId="{CBBA5CB6-4FB1-43B7-A63B-9D3FCA4BE2F7}" type="presOf" srcId="{0B5E76FE-8205-4CAF-A4E6-F204D51963C4}" destId="{8EC741D1-FF18-4114-829D-6B677E9BF36E}" srcOrd="0" destOrd="2" presId="urn:microsoft.com/office/officeart/2005/8/layout/hList1"/>
    <dgm:cxn modelId="{1D78FEB7-FAFC-4502-8713-3DD4E30EA2E8}" type="presOf" srcId="{D38C36AC-D897-49AE-8D62-50441F2507D3}" destId="{EA76D4E9-D2CD-4EE2-BE5A-6C4EE56ED56C}" srcOrd="0" destOrd="0" presId="urn:microsoft.com/office/officeart/2005/8/layout/hList1"/>
    <dgm:cxn modelId="{607F1FC8-4796-4FEC-B90E-59E541B8009E}" srcId="{A73A51BC-4F59-42A0-8CD2-EA2143D392DC}" destId="{4EF97C27-460C-4EDF-AA15-957835460230}" srcOrd="0" destOrd="0" parTransId="{2C34F157-4317-4AB0-BF32-E759E08CC050}" sibTransId="{DE6E6E05-D143-4227-8DD9-386271B132AD}"/>
    <dgm:cxn modelId="{EE1A8ECC-2ED2-44D7-A5ED-E16FD3CD7255}" type="presOf" srcId="{D8043A59-85DD-454E-BC17-12B781BAE104}" destId="{3C2CDE2D-5F34-4714-B9D5-ED2ACCB519C6}" srcOrd="0" destOrd="2" presId="urn:microsoft.com/office/officeart/2005/8/layout/hList1"/>
    <dgm:cxn modelId="{1400F5E8-A7FD-4DF4-8E7D-A39EBE4B8F22}" type="presOf" srcId="{04222FAA-6A37-406B-91CA-5735733C16DE}" destId="{8EC741D1-FF18-4114-829D-6B677E9BF36E}" srcOrd="0" destOrd="3" presId="urn:microsoft.com/office/officeart/2005/8/layout/hList1"/>
    <dgm:cxn modelId="{2A7AB4FA-CC67-4242-9CAB-EA24F51B9FFB}" type="presOf" srcId="{23BDD439-4D0C-4A86-886E-66FA2964B6DF}" destId="{8EC741D1-FF18-4114-829D-6B677E9BF36E}" srcOrd="0" destOrd="0" presId="urn:microsoft.com/office/officeart/2005/8/layout/hList1"/>
    <dgm:cxn modelId="{3D51B877-3A44-4750-8AD8-B5131B70D0EC}" type="presParOf" srcId="{B1077E97-5BCF-4389-BD80-B93BF317C161}" destId="{237F6F4D-5EC7-48AB-BE11-820518DA7691}" srcOrd="0" destOrd="0" presId="urn:microsoft.com/office/officeart/2005/8/layout/hList1"/>
    <dgm:cxn modelId="{DACF9C04-C779-4FC3-B947-8C563F16B423}" type="presParOf" srcId="{237F6F4D-5EC7-48AB-BE11-820518DA7691}" destId="{FDFF8645-B27B-4A7C-A7E0-7C1E758A61FD}" srcOrd="0" destOrd="0" presId="urn:microsoft.com/office/officeart/2005/8/layout/hList1"/>
    <dgm:cxn modelId="{FFC16ABA-5594-4570-BFC7-F046EBC5CBBE}" type="presParOf" srcId="{237F6F4D-5EC7-48AB-BE11-820518DA7691}" destId="{8EC741D1-FF18-4114-829D-6B677E9BF36E}" srcOrd="1" destOrd="0" presId="urn:microsoft.com/office/officeart/2005/8/layout/hList1"/>
    <dgm:cxn modelId="{850D8A8F-8DB5-47D4-A86B-40324D976AB3}" type="presParOf" srcId="{B1077E97-5BCF-4389-BD80-B93BF317C161}" destId="{552A495F-FEED-46D1-A0DC-59E0A3D3CB57}" srcOrd="1" destOrd="0" presId="urn:microsoft.com/office/officeart/2005/8/layout/hList1"/>
    <dgm:cxn modelId="{F4CA2EE7-DFE8-418D-B9A1-5643AEB9A213}" type="presParOf" srcId="{B1077E97-5BCF-4389-BD80-B93BF317C161}" destId="{70725859-0A62-498A-AF23-03AC1900684C}" srcOrd="2" destOrd="0" presId="urn:microsoft.com/office/officeart/2005/8/layout/hList1"/>
    <dgm:cxn modelId="{ACCE1271-C827-44A4-A072-EF322C644D6E}" type="presParOf" srcId="{70725859-0A62-498A-AF23-03AC1900684C}" destId="{EA76D4E9-D2CD-4EE2-BE5A-6C4EE56ED56C}" srcOrd="0" destOrd="0" presId="urn:microsoft.com/office/officeart/2005/8/layout/hList1"/>
    <dgm:cxn modelId="{809735EA-4FCD-440E-B858-EC8957002294}" type="presParOf" srcId="{70725859-0A62-498A-AF23-03AC1900684C}" destId="{3C2CDE2D-5F34-4714-B9D5-ED2ACCB519C6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FF8645-B27B-4A7C-A7E0-7C1E758A61FD}">
      <dsp:nvSpPr>
        <dsp:cNvPr id="0" name=""/>
        <dsp:cNvSpPr/>
      </dsp:nvSpPr>
      <dsp:spPr>
        <a:xfrm>
          <a:off x="17" y="51465"/>
          <a:ext cx="1677095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MCTS</a:t>
          </a:r>
        </a:p>
      </dsp:txBody>
      <dsp:txXfrm>
        <a:off x="17" y="51465"/>
        <a:ext cx="1677095" cy="288000"/>
      </dsp:txXfrm>
    </dsp:sp>
    <dsp:sp modelId="{8EC741D1-FF18-4114-829D-6B677E9BF36E}">
      <dsp:nvSpPr>
        <dsp:cNvPr id="0" name=""/>
        <dsp:cNvSpPr/>
      </dsp:nvSpPr>
      <dsp:spPr>
        <a:xfrm>
          <a:off x="17" y="339465"/>
          <a:ext cx="1677095" cy="11254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Average time of 7.5 seconds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Performance measure= 13.48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Won 19 games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Lost 5 againts user</a:t>
          </a:r>
        </a:p>
      </dsp:txBody>
      <dsp:txXfrm>
        <a:off x="17" y="339465"/>
        <a:ext cx="1677095" cy="1125449"/>
      </dsp:txXfrm>
    </dsp:sp>
    <dsp:sp modelId="{EA76D4E9-D2CD-4EE2-BE5A-6C4EE56ED56C}">
      <dsp:nvSpPr>
        <dsp:cNvPr id="0" name=""/>
        <dsp:cNvSpPr/>
      </dsp:nvSpPr>
      <dsp:spPr>
        <a:xfrm>
          <a:off x="1911906" y="51465"/>
          <a:ext cx="1677095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Heuristc</a:t>
          </a:r>
        </a:p>
      </dsp:txBody>
      <dsp:txXfrm>
        <a:off x="1911906" y="51465"/>
        <a:ext cx="1677095" cy="288000"/>
      </dsp:txXfrm>
    </dsp:sp>
    <dsp:sp modelId="{3C2CDE2D-5F34-4714-B9D5-ED2ACCB519C6}">
      <dsp:nvSpPr>
        <dsp:cNvPr id="0" name=""/>
        <dsp:cNvSpPr/>
      </dsp:nvSpPr>
      <dsp:spPr>
        <a:xfrm>
          <a:off x="1911906" y="339465"/>
          <a:ext cx="1677095" cy="11254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Average of 17.6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Performance measure = 1.4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Won 0 games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Lost 12 against user.</a:t>
          </a:r>
        </a:p>
      </dsp:txBody>
      <dsp:txXfrm>
        <a:off x="1911906" y="339465"/>
        <a:ext cx="1677095" cy="11254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29775-84EE-4706-AB38-C96765B34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0</TotalTime>
  <Pages>6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2019-08-01T19:06:00Z</dcterms:created>
  <dcterms:modified xsi:type="dcterms:W3CDTF">2019-08-01T21:18:00Z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